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3BC8BAF7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 xml:space="preserve">Assignment </w:t>
      </w:r>
      <w:r w:rsidR="003521E1">
        <w:rPr>
          <w:rStyle w:val="Strong"/>
          <w:color w:val="1089D4"/>
        </w:rPr>
        <w:t>SQL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283CDA13" w14:textId="334F920D" w:rsidR="00052F08" w:rsidRDefault="00052F08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Part 1 queries</w:t>
      </w:r>
      <w:r w:rsidR="00043001">
        <w:rPr>
          <w:sz w:val="32"/>
          <w:szCs w:val="32"/>
        </w:rPr>
        <w:t xml:space="preserve"> (show query only</w:t>
      </w:r>
      <w:r w:rsidR="00266E80">
        <w:rPr>
          <w:sz w:val="32"/>
          <w:szCs w:val="32"/>
        </w:rPr>
        <w:t xml:space="preserve"> plus a screen shot of the result</w:t>
      </w:r>
      <w:r w:rsidR="00043001">
        <w:rPr>
          <w:sz w:val="32"/>
          <w:szCs w:val="32"/>
        </w:rPr>
        <w:t>)</w:t>
      </w:r>
      <w:r>
        <w:rPr>
          <w:sz w:val="32"/>
          <w:szCs w:val="32"/>
        </w:rPr>
        <w:t>:</w:t>
      </w:r>
      <w:r w:rsidR="00043001">
        <w:rPr>
          <w:sz w:val="32"/>
          <w:szCs w:val="32"/>
        </w:rPr>
        <w:br/>
      </w:r>
    </w:p>
    <w:p w14:paraId="0EBEEAC7" w14:textId="6B42BE96" w:rsidR="005B1392" w:rsidRPr="005B1392" w:rsidRDefault="005B1392" w:rsidP="005B139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5B1392">
        <w:rPr>
          <w:sz w:val="32"/>
          <w:szCs w:val="32"/>
        </w:rPr>
        <w:t>Display the company name, contact name, and city for all CUSTOMERS.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4D418898" w14:textId="7261B997" w:rsidR="005B1392" w:rsidRPr="005B1392" w:rsidRDefault="005B1392" w:rsidP="005B139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5B1392">
        <w:rPr>
          <w:sz w:val="32"/>
          <w:szCs w:val="32"/>
        </w:rPr>
        <w:t>Display all information for all German SUPPLIERS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662200D0" w14:textId="0F64655C" w:rsidR="005B1392" w:rsidRPr="005B1392" w:rsidRDefault="005B1392" w:rsidP="005B1392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5B1392">
        <w:rPr>
          <w:sz w:val="32"/>
          <w:szCs w:val="32"/>
        </w:rPr>
        <w:t>Display name and price of all PRODUCTS whose price is between $10 and $20 (inclusive) sorted from lowest to highest price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3A5A27B5" w14:textId="54BD943A" w:rsidR="005B1392" w:rsidRPr="00D15439" w:rsidRDefault="005B1392" w:rsidP="00D15439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5B1392">
        <w:rPr>
          <w:sz w:val="32"/>
          <w:szCs w:val="32"/>
        </w:rPr>
        <w:t>Display the PRODUCT name and price for suppliers 9-15 sorted by supplier number and then by product name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D15439">
        <w:rPr>
          <w:sz w:val="32"/>
          <w:szCs w:val="32"/>
        </w:rPr>
        <w:br/>
      </w:r>
      <w:r w:rsidRPr="00D15439">
        <w:rPr>
          <w:sz w:val="32"/>
          <w:szCs w:val="32"/>
        </w:rPr>
        <w:br/>
      </w:r>
    </w:p>
    <w:p w14:paraId="14762CD4" w14:textId="3A018066" w:rsidR="001946CF" w:rsidRDefault="005B1392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Part 2 ERD </w:t>
      </w:r>
      <w:r w:rsidR="00043001">
        <w:rPr>
          <w:sz w:val="32"/>
          <w:szCs w:val="32"/>
        </w:rPr>
        <w:t>(</w:t>
      </w:r>
      <w:r>
        <w:rPr>
          <w:sz w:val="32"/>
          <w:szCs w:val="32"/>
        </w:rPr>
        <w:t>paste below)</w:t>
      </w:r>
      <w:r w:rsidR="001946CF">
        <w:rPr>
          <w:sz w:val="32"/>
          <w:szCs w:val="32"/>
        </w:rPr>
        <w:br/>
      </w:r>
      <w:r w:rsidR="001946CF">
        <w:rPr>
          <w:sz w:val="32"/>
          <w:szCs w:val="32"/>
        </w:rPr>
        <w:br/>
      </w:r>
    </w:p>
    <w:p w14:paraId="2D5CED23" w14:textId="7B32EC8E" w:rsidR="009E0B7A" w:rsidRDefault="001946CF" w:rsidP="0004300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Screen shot of </w:t>
      </w:r>
      <w:r w:rsidR="00043001">
        <w:rPr>
          <w:sz w:val="32"/>
          <w:szCs w:val="32"/>
        </w:rPr>
        <w:t xml:space="preserve">database </w:t>
      </w:r>
      <w:r>
        <w:rPr>
          <w:sz w:val="32"/>
          <w:szCs w:val="32"/>
        </w:rPr>
        <w:t>tables created in phpMyAdmin (</w:t>
      </w:r>
      <w:r w:rsidR="008E5406">
        <w:rPr>
          <w:sz w:val="32"/>
          <w:szCs w:val="32"/>
        </w:rPr>
        <w:t>“</w:t>
      </w:r>
      <w:r w:rsidR="00043001">
        <w:rPr>
          <w:sz w:val="32"/>
          <w:szCs w:val="32"/>
        </w:rPr>
        <w:t>browse</w:t>
      </w:r>
      <w:r w:rsidR="008E5406">
        <w:rPr>
          <w:sz w:val="32"/>
          <w:szCs w:val="32"/>
        </w:rPr>
        <w:t>”</w:t>
      </w:r>
      <w:r w:rsidR="00043001">
        <w:rPr>
          <w:sz w:val="32"/>
          <w:szCs w:val="32"/>
        </w:rPr>
        <w:t xml:space="preserve"> to display each table). Paste below.</w:t>
      </w:r>
      <w:r w:rsidR="00043001">
        <w:rPr>
          <w:sz w:val="32"/>
          <w:szCs w:val="32"/>
        </w:rPr>
        <w:br/>
      </w:r>
      <w:r w:rsidR="00043001">
        <w:rPr>
          <w:sz w:val="32"/>
          <w:szCs w:val="32"/>
        </w:rPr>
        <w:br/>
      </w:r>
      <w:r w:rsidR="00043001">
        <w:rPr>
          <w:sz w:val="32"/>
          <w:szCs w:val="32"/>
        </w:rPr>
        <w:lastRenderedPageBreak/>
        <w:br/>
      </w:r>
    </w:p>
    <w:p w14:paraId="76CBCE1E" w14:textId="0601078A" w:rsidR="00043001" w:rsidRDefault="00043001" w:rsidP="0004300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Part 2 Queries</w:t>
      </w:r>
      <w:r w:rsidR="008E5406">
        <w:rPr>
          <w:sz w:val="32"/>
          <w:szCs w:val="32"/>
        </w:rPr>
        <w:t xml:space="preserve"> (show query </w:t>
      </w:r>
      <w:r w:rsidR="006C7497">
        <w:rPr>
          <w:sz w:val="32"/>
          <w:szCs w:val="32"/>
        </w:rPr>
        <w:t>plus screenshot of result</w:t>
      </w:r>
      <w:r w:rsidR="008E5406">
        <w:rPr>
          <w:sz w:val="32"/>
          <w:szCs w:val="32"/>
        </w:rPr>
        <w:t>):</w:t>
      </w:r>
    </w:p>
    <w:p w14:paraId="52493453" w14:textId="676E0756" w:rsidR="008E5406" w:rsidRPr="008E5406" w:rsidRDefault="008E5406" w:rsidP="008E5406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E5406">
        <w:rPr>
          <w:sz w:val="32"/>
          <w:szCs w:val="32"/>
        </w:rPr>
        <w:t xml:space="preserve">show all data in each of </w:t>
      </w:r>
      <w:r w:rsidR="003521E1">
        <w:rPr>
          <w:sz w:val="32"/>
          <w:szCs w:val="32"/>
        </w:rPr>
        <w:t>your</w:t>
      </w:r>
      <w:r w:rsidRPr="008E5406">
        <w:rPr>
          <w:sz w:val="32"/>
          <w:szCs w:val="32"/>
        </w:rPr>
        <w:t xml:space="preserve"> tables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5D6933E9" w14:textId="04A2818F" w:rsidR="008E5406" w:rsidRPr="008E5406" w:rsidRDefault="008E5406" w:rsidP="008E5406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E5406">
        <w:rPr>
          <w:sz w:val="32"/>
          <w:szCs w:val="32"/>
        </w:rPr>
        <w:t>show all song titles and the</w:t>
      </w:r>
      <w:r w:rsidR="002A259F">
        <w:rPr>
          <w:sz w:val="32"/>
          <w:szCs w:val="32"/>
        </w:rPr>
        <w:t xml:space="preserve"> corresponding</w:t>
      </w:r>
      <w:r w:rsidRPr="008E5406">
        <w:rPr>
          <w:sz w:val="32"/>
          <w:szCs w:val="32"/>
        </w:rPr>
        <w:t xml:space="preserve"> artist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6EBA60C9" w14:textId="27F950BB" w:rsidR="008E5406" w:rsidRPr="00043001" w:rsidRDefault="008E5406" w:rsidP="008E5406">
      <w:pPr>
        <w:pStyle w:val="ListParagraph"/>
        <w:numPr>
          <w:ilvl w:val="1"/>
          <w:numId w:val="11"/>
        </w:numPr>
        <w:rPr>
          <w:sz w:val="32"/>
          <w:szCs w:val="32"/>
        </w:rPr>
      </w:pPr>
      <w:r w:rsidRPr="008E5406">
        <w:rPr>
          <w:sz w:val="32"/>
          <w:szCs w:val="32"/>
        </w:rPr>
        <w:t>show all titles and all genres that correspond to them - hint: you will need a join for this. </w:t>
      </w:r>
    </w:p>
    <w:p w14:paraId="2BE08A03" w14:textId="77777777" w:rsidR="009E0B7A" w:rsidRPr="00E13B6C" w:rsidRDefault="009E0B7A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908CBB3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7A4ABDA1" w14:textId="77777777" w:rsidR="00E86555" w:rsidRDefault="00E86555" w:rsidP="00F34D63">
      <w:pPr>
        <w:pStyle w:val="ListParagraph"/>
        <w:rPr>
          <w:sz w:val="32"/>
          <w:szCs w:val="32"/>
        </w:rPr>
      </w:pPr>
    </w:p>
    <w:p w14:paraId="09FF201F" w14:textId="77777777" w:rsidR="001B6ED3" w:rsidRDefault="001B6ED3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2550F" w14:textId="77777777" w:rsidR="00145774" w:rsidRDefault="00145774">
      <w:pPr>
        <w:spacing w:after="0"/>
      </w:pPr>
      <w:r>
        <w:separator/>
      </w:r>
    </w:p>
  </w:endnote>
  <w:endnote w:type="continuationSeparator" w:id="0">
    <w:p w14:paraId="5D9ADEC4" w14:textId="77777777" w:rsidR="00145774" w:rsidRDefault="001457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5B462" w14:textId="77777777" w:rsidR="00145774" w:rsidRDefault="00145774">
      <w:pPr>
        <w:spacing w:after="0"/>
      </w:pPr>
      <w:r>
        <w:separator/>
      </w:r>
    </w:p>
  </w:footnote>
  <w:footnote w:type="continuationSeparator" w:id="0">
    <w:p w14:paraId="08D55206" w14:textId="77777777" w:rsidR="00145774" w:rsidRDefault="001457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0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9"/>
  </w:num>
  <w:num w:numId="12" w16cid:durableId="82254320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43001"/>
    <w:rsid w:val="0004793E"/>
    <w:rsid w:val="00052F08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14026"/>
    <w:rsid w:val="001141DB"/>
    <w:rsid w:val="00121605"/>
    <w:rsid w:val="00124956"/>
    <w:rsid w:val="00135F13"/>
    <w:rsid w:val="00145774"/>
    <w:rsid w:val="00153837"/>
    <w:rsid w:val="0015495B"/>
    <w:rsid w:val="001558FD"/>
    <w:rsid w:val="00175123"/>
    <w:rsid w:val="001946CF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66E80"/>
    <w:rsid w:val="002876A6"/>
    <w:rsid w:val="00290CC6"/>
    <w:rsid w:val="00294FCA"/>
    <w:rsid w:val="002A259F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21E1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3D1C"/>
    <w:rsid w:val="004D52B4"/>
    <w:rsid w:val="004E5BA7"/>
    <w:rsid w:val="0050747C"/>
    <w:rsid w:val="005329C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B1392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B1377"/>
    <w:rsid w:val="006B4695"/>
    <w:rsid w:val="006B5436"/>
    <w:rsid w:val="006B79B2"/>
    <w:rsid w:val="006C3259"/>
    <w:rsid w:val="006C3850"/>
    <w:rsid w:val="006C4E48"/>
    <w:rsid w:val="006C7497"/>
    <w:rsid w:val="006D1F82"/>
    <w:rsid w:val="006E6D09"/>
    <w:rsid w:val="006E77D5"/>
    <w:rsid w:val="006F36C3"/>
    <w:rsid w:val="006F701A"/>
    <w:rsid w:val="006F7190"/>
    <w:rsid w:val="00704308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5406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0B7A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5884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15439"/>
    <w:rsid w:val="00D246FF"/>
    <w:rsid w:val="00D352FB"/>
    <w:rsid w:val="00D3627E"/>
    <w:rsid w:val="00D42807"/>
    <w:rsid w:val="00D673F9"/>
    <w:rsid w:val="00D74561"/>
    <w:rsid w:val="00D74B29"/>
    <w:rsid w:val="00D8252A"/>
    <w:rsid w:val="00D831E9"/>
    <w:rsid w:val="00D83D5D"/>
    <w:rsid w:val="00D968FC"/>
    <w:rsid w:val="00DA7D2B"/>
    <w:rsid w:val="00DB2ACB"/>
    <w:rsid w:val="00DB3D08"/>
    <w:rsid w:val="00DC2BC7"/>
    <w:rsid w:val="00DD19BC"/>
    <w:rsid w:val="00DE035F"/>
    <w:rsid w:val="00E018A0"/>
    <w:rsid w:val="00E119CC"/>
    <w:rsid w:val="00E128F6"/>
    <w:rsid w:val="00E13B6C"/>
    <w:rsid w:val="00E24117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1110E"/>
    <w:rsid w:val="00F140B8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43</TotalTime>
  <Pages>2</Pages>
  <Words>152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</cp:lastModifiedBy>
  <cp:revision>51</cp:revision>
  <cp:lastPrinted>2019-03-26T17:28:00Z</cp:lastPrinted>
  <dcterms:created xsi:type="dcterms:W3CDTF">2024-05-19T20:35:00Z</dcterms:created>
  <dcterms:modified xsi:type="dcterms:W3CDTF">2025-07-10T01:09:00Z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