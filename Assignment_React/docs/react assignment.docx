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3CE18172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853290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34B69">
        <w:rPr>
          <w:rStyle w:val="Strong"/>
          <w:color w:val="1089D4"/>
        </w:rPr>
        <w:t xml:space="preserve">React </w:t>
      </w:r>
      <w:r w:rsidR="004C3102">
        <w:rPr>
          <w:rStyle w:val="Strong"/>
          <w:color w:val="1089D4"/>
        </w:rPr>
        <w:t>Practice</w:t>
      </w:r>
    </w:p>
    <w:p w14:paraId="01FB7541" w14:textId="77777777" w:rsidR="000A33B0" w:rsidRDefault="000A33B0">
      <w:pPr>
        <w:pStyle w:val="Heading1"/>
      </w:pPr>
    </w:p>
    <w:p w14:paraId="5D438A69" w14:textId="77777777" w:rsidR="0029493E" w:rsidRDefault="1A995743" w:rsidP="00FB12AE">
      <w:pPr>
        <w:pStyle w:val="ListBullet"/>
        <w:numPr>
          <w:ilvl w:val="0"/>
          <w:numId w:val="0"/>
        </w:numPr>
        <w:ind w:left="144" w:hanging="144"/>
      </w:pPr>
      <w:r w:rsidRPr="00E9541B">
        <w:rPr>
          <w:rFonts w:asciiTheme="majorHAnsi" w:eastAsiaTheme="majorEastAsia" w:hAnsiTheme="majorHAnsi" w:cstheme="majorBidi"/>
          <w:b/>
          <w:bCs/>
          <w:color w:val="1089D4"/>
        </w:rPr>
        <w:t>Tasks</w:t>
      </w:r>
    </w:p>
    <w:p w14:paraId="5954F6A2" w14:textId="3E12408F" w:rsidR="00FB12AE" w:rsidRDefault="00FB12AE" w:rsidP="00FB12AE">
      <w:pPr>
        <w:pStyle w:val="ListBullet"/>
        <w:numPr>
          <w:ilvl w:val="0"/>
          <w:numId w:val="0"/>
        </w:numPr>
        <w:ind w:left="144" w:hanging="14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1</w:t>
      </w:r>
    </w:p>
    <w:p w14:paraId="2C518DE0" w14:textId="3517EA45" w:rsidR="00DB4856" w:rsidRPr="00DB4856" w:rsidRDefault="00DB4856" w:rsidP="009F4DA8">
      <w:pPr>
        <w:pStyle w:val="ListBullet"/>
        <w:numPr>
          <w:ilvl w:val="0"/>
          <w:numId w:val="0"/>
        </w:numPr>
        <w:rPr>
          <w:rFonts w:eastAsiaTheme="minorEastAsia"/>
        </w:rPr>
      </w:pPr>
      <w:r w:rsidRPr="00DB4856">
        <w:rPr>
          <w:rFonts w:eastAsiaTheme="minorEastAsia"/>
        </w:rPr>
        <w:t>Create an &lt;h1&gt; that displays “Animal Flashcards”</w:t>
      </w:r>
    </w:p>
    <w:p w14:paraId="2F5B00E7" w14:textId="5FF9996E" w:rsidR="00FB12AE" w:rsidRDefault="00B73F41" w:rsidP="009F4DA8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Create a set of </w:t>
      </w:r>
      <w:r w:rsidR="00DB54B4">
        <w:rPr>
          <w:rFonts w:eastAsiaTheme="minorEastAsia"/>
        </w:rPr>
        <w:t>4</w:t>
      </w:r>
      <w:r>
        <w:rPr>
          <w:rFonts w:eastAsiaTheme="minorEastAsia"/>
        </w:rPr>
        <w:t xml:space="preserve"> buttons.  They should be labelled with the </w:t>
      </w:r>
      <w:r w:rsidR="00DB4856">
        <w:rPr>
          <w:rFonts w:eastAsiaTheme="minorEastAsia"/>
        </w:rPr>
        <w:t xml:space="preserve">names of </w:t>
      </w:r>
      <w:r w:rsidR="00DB54B4">
        <w:rPr>
          <w:rFonts w:eastAsiaTheme="minorEastAsia"/>
        </w:rPr>
        <w:t>4</w:t>
      </w:r>
      <w:r w:rsidR="00DB4856">
        <w:rPr>
          <w:rFonts w:eastAsiaTheme="minorEastAsia"/>
        </w:rPr>
        <w:t xml:space="preserve"> animals.</w:t>
      </w:r>
    </w:p>
    <w:p w14:paraId="1A6A956B" w14:textId="77777777" w:rsidR="009F4DA8" w:rsidRDefault="00DB54B4" w:rsidP="009F4DA8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When the button </w:t>
      </w:r>
      <w:r w:rsidR="00677259">
        <w:rPr>
          <w:rFonts w:eastAsiaTheme="minorEastAsia"/>
        </w:rPr>
        <w:t xml:space="preserve">is pressed, a popup should </w:t>
      </w:r>
      <w:r w:rsidR="00DF5804">
        <w:rPr>
          <w:rFonts w:eastAsiaTheme="minorEastAsia"/>
        </w:rPr>
        <w:t>show the sound the animal makes.</w:t>
      </w:r>
    </w:p>
    <w:p w14:paraId="19763418" w14:textId="75EEC5A3" w:rsidR="00DB54B4" w:rsidRDefault="00DF5804" w:rsidP="009F4DA8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For example, if the button face has “dog”, the popup will show</w:t>
      </w:r>
      <w:r w:rsidR="009F4DA8">
        <w:rPr>
          <w:rFonts w:eastAsiaTheme="minorEastAsia"/>
        </w:rPr>
        <w:t xml:space="preserve"> something like</w:t>
      </w:r>
      <w:r>
        <w:rPr>
          <w:rFonts w:eastAsiaTheme="minorEastAsia"/>
        </w:rPr>
        <w:t xml:space="preserve">: </w:t>
      </w:r>
      <w:r w:rsidR="009F4DA8">
        <w:rPr>
          <w:rFonts w:eastAsiaTheme="minorEastAsia"/>
        </w:rPr>
        <w:br/>
        <w:t>“</w:t>
      </w:r>
      <w:r>
        <w:rPr>
          <w:rFonts w:eastAsiaTheme="minorEastAsia"/>
        </w:rPr>
        <w:t>The dog says woof</w:t>
      </w:r>
      <w:r w:rsidR="009F4DA8">
        <w:rPr>
          <w:rFonts w:eastAsiaTheme="minorEastAsia"/>
        </w:rPr>
        <w:t>”</w:t>
      </w:r>
    </w:p>
    <w:p w14:paraId="53D909A3" w14:textId="77777777" w:rsidR="00F6091A" w:rsidRDefault="00F6091A" w:rsidP="009F4DA8">
      <w:pPr>
        <w:pStyle w:val="ListBullet"/>
        <w:numPr>
          <w:ilvl w:val="0"/>
          <w:numId w:val="0"/>
        </w:numPr>
        <w:rPr>
          <w:rFonts w:eastAsiaTheme="minorEastAsia"/>
        </w:rPr>
      </w:pPr>
    </w:p>
    <w:p w14:paraId="4A86ABDC" w14:textId="623410C7" w:rsidR="00F6091A" w:rsidRDefault="00554DA8" w:rsidP="009F4DA8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It is suggested that you use arrays, objects and </w:t>
      </w:r>
      <w:r w:rsidR="00D91B15">
        <w:rPr>
          <w:rFonts w:eastAsiaTheme="minorEastAsia"/>
        </w:rPr>
        <w:t>components</w:t>
      </w:r>
      <w:r>
        <w:rPr>
          <w:rFonts w:eastAsiaTheme="minorEastAsia"/>
        </w:rPr>
        <w:t>, but y</w:t>
      </w:r>
      <w:r w:rsidR="00F6091A">
        <w:rPr>
          <w:rFonts w:eastAsiaTheme="minorEastAsia"/>
        </w:rPr>
        <w:t xml:space="preserve">ou any implementation </w:t>
      </w:r>
      <w:r w:rsidR="00D91B15">
        <w:rPr>
          <w:rFonts w:eastAsiaTheme="minorEastAsia"/>
        </w:rPr>
        <w:t xml:space="preserve">is acceptable </w:t>
      </w:r>
      <w:proofErr w:type="gramStart"/>
      <w:r w:rsidR="00F6091A">
        <w:rPr>
          <w:rFonts w:eastAsiaTheme="minorEastAsia"/>
        </w:rPr>
        <w:t>as long as</w:t>
      </w:r>
      <w:proofErr w:type="gramEnd"/>
      <w:r w:rsidR="00F6091A">
        <w:rPr>
          <w:rFonts w:eastAsiaTheme="minorEastAsia"/>
        </w:rPr>
        <w:t xml:space="preserve"> you use </w:t>
      </w:r>
      <w:r w:rsidR="00D91B15">
        <w:rPr>
          <w:rFonts w:eastAsiaTheme="minorEastAsia"/>
        </w:rPr>
        <w:t>JSX</w:t>
      </w:r>
      <w:r>
        <w:rPr>
          <w:rFonts w:eastAsiaTheme="minorEastAsia"/>
        </w:rPr>
        <w:t xml:space="preserve">.  </w:t>
      </w:r>
      <w:r w:rsidR="00D91B15">
        <w:rPr>
          <w:rFonts w:eastAsiaTheme="minorEastAsia"/>
        </w:rPr>
        <w:t xml:space="preserve"> Use babel </w:t>
      </w:r>
      <w:r w:rsidR="003C2FD8">
        <w:rPr>
          <w:rFonts w:eastAsiaTheme="minorEastAsia"/>
        </w:rPr>
        <w:t>to create this</w:t>
      </w:r>
      <w:r w:rsidR="00297B96">
        <w:rPr>
          <w:rFonts w:eastAsiaTheme="minorEastAsia"/>
        </w:rPr>
        <w:t xml:space="preserve"> problem </w:t>
      </w:r>
      <w:r w:rsidR="003C2FD8">
        <w:rPr>
          <w:rFonts w:eastAsiaTheme="minorEastAsia"/>
        </w:rPr>
        <w:t xml:space="preserve"> in an html file.</w:t>
      </w:r>
    </w:p>
    <w:p w14:paraId="36CFAB8B" w14:textId="77777777" w:rsidR="00D91B15" w:rsidRDefault="00D91B15" w:rsidP="009F4DA8">
      <w:pPr>
        <w:pStyle w:val="ListBullet"/>
        <w:numPr>
          <w:ilvl w:val="0"/>
          <w:numId w:val="0"/>
        </w:numPr>
        <w:rPr>
          <w:rFonts w:eastAsiaTheme="minorEastAsia"/>
        </w:rPr>
      </w:pPr>
    </w:p>
    <w:p w14:paraId="64931821" w14:textId="3EEA4E26" w:rsidR="00D91B15" w:rsidRPr="002279AD" w:rsidRDefault="00297B96" w:rsidP="009F4DA8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 w:rsidRPr="002279AD">
        <w:rPr>
          <w:rFonts w:eastAsiaTheme="minorEastAsia"/>
          <w:b/>
          <w:bCs/>
        </w:rPr>
        <w:t xml:space="preserve">Problem 2: </w:t>
      </w:r>
    </w:p>
    <w:p w14:paraId="74B0CF06" w14:textId="3CB244FE" w:rsidR="002279AD" w:rsidRDefault="002279AD" w:rsidP="009F4DA8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In this problem you will create a grid of colored blocks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following:</w:t>
      </w:r>
    </w:p>
    <w:p w14:paraId="2CDB461C" w14:textId="242E6E58" w:rsidR="00297B96" w:rsidRPr="00B73F41" w:rsidRDefault="002279AD" w:rsidP="009F4DA8">
      <w:pPr>
        <w:pStyle w:val="ListBullet"/>
        <w:numPr>
          <w:ilvl w:val="0"/>
          <w:numId w:val="0"/>
        </w:numPr>
        <w:rPr>
          <w:rFonts w:eastAsiaTheme="minorEastAsia"/>
        </w:rPr>
      </w:pPr>
      <w:r w:rsidRPr="002279AD">
        <w:rPr>
          <w:rFonts w:eastAsiaTheme="minorEastAsia"/>
          <w:noProof/>
        </w:rPr>
        <w:drawing>
          <wp:inline distT="0" distB="0" distL="0" distR="0" wp14:anchorId="244BE2BD" wp14:editId="2AB862D8">
            <wp:extent cx="1295401" cy="1324160"/>
            <wp:effectExtent l="0" t="0" r="0" b="9525"/>
            <wp:docPr id="5" name="Picture 4" descr="A colorful squares with white numbe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8526EC3-8531-1774-2FE1-951CC97188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olorful squares with white numbers&#10;&#10;AI-generated content may be incorrect.">
                      <a:extLst>
                        <a:ext uri="{FF2B5EF4-FFF2-40B4-BE49-F238E27FC236}">
                          <a16:creationId xmlns:a16="http://schemas.microsoft.com/office/drawing/2014/main" id="{08526EC3-8531-1774-2FE1-951CC97188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8121"/>
                    <a:stretch/>
                  </pic:blipFill>
                  <pic:spPr>
                    <a:xfrm>
                      <a:off x="0" y="0"/>
                      <a:ext cx="12954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EFB8" w14:textId="6FF959BC" w:rsidR="00277877" w:rsidRPr="00277877" w:rsidRDefault="00277877" w:rsidP="00351A81">
      <w:pPr>
        <w:pStyle w:val="ListParagraph"/>
        <w:numPr>
          <w:ilvl w:val="0"/>
          <w:numId w:val="18"/>
        </w:numPr>
      </w:pPr>
      <w:r w:rsidRPr="00277877">
        <w:t>Create an  object</w:t>
      </w:r>
      <w:r>
        <w:t xml:space="preserve"> with properties</w:t>
      </w:r>
      <w:r w:rsidRPr="00277877">
        <w:t xml:space="preserve"> to represent the </w:t>
      </w:r>
      <w:r>
        <w:t xml:space="preserve">number </w:t>
      </w:r>
      <w:r w:rsidRPr="00277877">
        <w:t>value displayed on the block and a background color</w:t>
      </w:r>
      <w:r w:rsidR="00A27EAC">
        <w:t xml:space="preserve"> (as a hex color)</w:t>
      </w:r>
    </w:p>
    <w:p w14:paraId="630A20CF" w14:textId="210A3B97" w:rsidR="00277877" w:rsidRDefault="00277877" w:rsidP="00351A81">
      <w:pPr>
        <w:pStyle w:val="ListParagraph"/>
        <w:numPr>
          <w:ilvl w:val="0"/>
          <w:numId w:val="18"/>
        </w:numPr>
      </w:pPr>
      <w:r w:rsidRPr="00277877">
        <w:t>Create an array of nine of the objects</w:t>
      </w:r>
      <w:r w:rsidR="00D12AA2">
        <w:t xml:space="preserve"> (use any color combinations you want)</w:t>
      </w:r>
      <w:r w:rsidR="00232696">
        <w:t xml:space="preserve"> – call it </w:t>
      </w:r>
      <w:proofErr w:type="spellStart"/>
      <w:r w:rsidR="00232696">
        <w:t>MyColors</w:t>
      </w:r>
      <w:proofErr w:type="spellEnd"/>
    </w:p>
    <w:p w14:paraId="09006A58" w14:textId="5037A40E" w:rsidR="00D46D9D" w:rsidRPr="00277877" w:rsidRDefault="00D46D9D" w:rsidP="00351A81">
      <w:pPr>
        <w:pStyle w:val="ListParagraph"/>
        <w:numPr>
          <w:ilvl w:val="0"/>
          <w:numId w:val="18"/>
        </w:numPr>
      </w:pPr>
      <w:r>
        <w:t xml:space="preserve">Create a JSX component to represent </w:t>
      </w:r>
      <w:r w:rsidR="00351A81">
        <w:t>one</w:t>
      </w:r>
      <w:r>
        <w:t xml:space="preserve"> block</w:t>
      </w:r>
      <w:r w:rsidR="008B23CE">
        <w:t>.  Note that the</w:t>
      </w:r>
      <w:r w:rsidR="00A27EAC">
        <w:t xml:space="preserve"> </w:t>
      </w:r>
      <w:r w:rsidR="008B23CE">
        <w:t xml:space="preserve">background color should be a property (attribute) and the number value should be </w:t>
      </w:r>
      <w:r w:rsidR="00FA2154">
        <w:t xml:space="preserve">contained.  I.e.,  </w:t>
      </w:r>
      <w:r w:rsidR="00FA2154">
        <w:br/>
        <w:t xml:space="preserve">&lt;Block </w:t>
      </w:r>
      <w:proofErr w:type="spellStart"/>
      <w:r w:rsidR="00A27EAC">
        <w:t>bg</w:t>
      </w:r>
      <w:r w:rsidR="00FA2154">
        <w:t>color</w:t>
      </w:r>
      <w:proofErr w:type="spellEnd"/>
      <w:r w:rsidR="00FA2154">
        <w:t>=”</w:t>
      </w:r>
      <w:r w:rsidR="00A27EAC">
        <w:t>#000”&gt;4&lt;/Block&gt;</w:t>
      </w:r>
    </w:p>
    <w:p w14:paraId="581E5B4C" w14:textId="77777777" w:rsidR="00D06125" w:rsidRDefault="00A27EAC" w:rsidP="00277877">
      <w:pPr>
        <w:pStyle w:val="ListParagraph"/>
        <w:numPr>
          <w:ilvl w:val="0"/>
          <w:numId w:val="18"/>
        </w:numPr>
      </w:pPr>
      <w:r>
        <w:t xml:space="preserve">Now create a component called </w:t>
      </w:r>
      <w:proofErr w:type="spellStart"/>
      <w:r w:rsidR="00411AA0">
        <w:t>Color</w:t>
      </w:r>
      <w:r>
        <w:t>Grid</w:t>
      </w:r>
      <w:proofErr w:type="spellEnd"/>
      <w:r w:rsidR="00411AA0">
        <w:t xml:space="preserve"> that creates the grid of blocks.  It should take a property</w:t>
      </w:r>
      <w:r w:rsidR="00351A81">
        <w:t>/attribute which is the array of color objects (from part 2)</w:t>
      </w:r>
      <w:r w:rsidR="005A3C21">
        <w:br/>
        <w:t>&lt;</w:t>
      </w:r>
      <w:proofErr w:type="spellStart"/>
      <w:r w:rsidR="005A3C21">
        <w:t>ColorGrid</w:t>
      </w:r>
      <w:proofErr w:type="spellEnd"/>
      <w:r w:rsidR="005A3C21">
        <w:t xml:space="preserve"> </w:t>
      </w:r>
      <w:proofErr w:type="spellStart"/>
      <w:r w:rsidR="00232696">
        <w:t>colorArray</w:t>
      </w:r>
      <w:proofErr w:type="spellEnd"/>
      <w:r w:rsidR="00232696">
        <w:t xml:space="preserve"> = </w:t>
      </w:r>
      <w:proofErr w:type="spellStart"/>
      <w:r w:rsidR="00232696">
        <w:t>MyColors</w:t>
      </w:r>
      <w:proofErr w:type="spellEnd"/>
      <w:r w:rsidR="00232696">
        <w:t xml:space="preserve"> /&gt;</w:t>
      </w:r>
    </w:p>
    <w:p w14:paraId="4070C6A6" w14:textId="355B63BE" w:rsidR="0029493E" w:rsidRDefault="0029493E" w:rsidP="00277877">
      <w:pPr>
        <w:pStyle w:val="ListParagraph"/>
        <w:numPr>
          <w:ilvl w:val="0"/>
          <w:numId w:val="18"/>
        </w:numPr>
      </w:pPr>
      <w:r>
        <w:t xml:space="preserve">The </w:t>
      </w:r>
      <w:r w:rsidR="00981AA6">
        <w:t>b</w:t>
      </w:r>
      <w:r w:rsidR="00E170A0">
        <w:t>locks</w:t>
      </w:r>
      <w:r w:rsidR="00981AA6">
        <w:t xml:space="preserve"> should have a </w:t>
      </w:r>
      <w:r w:rsidR="00E170A0">
        <w:t>white</w:t>
      </w:r>
      <w:r w:rsidR="00981AA6">
        <w:t xml:space="preserve"> background on ho</w:t>
      </w:r>
      <w:r w:rsidR="00E170A0">
        <w:t>ver with black text.</w:t>
      </w:r>
    </w:p>
    <w:p w14:paraId="435E31D2" w14:textId="4B92D041" w:rsidR="00E170A0" w:rsidRDefault="00E170A0" w:rsidP="00277877">
      <w:pPr>
        <w:pStyle w:val="ListParagraph"/>
        <w:numPr>
          <w:ilvl w:val="0"/>
          <w:numId w:val="18"/>
        </w:numPr>
      </w:pPr>
      <w:r>
        <w:t>When a block is clicked</w:t>
      </w:r>
      <w:r w:rsidR="00457A8B">
        <w:t>, it should pop up the value on the face of the block</w:t>
      </w:r>
    </w:p>
    <w:p w14:paraId="34C57A21" w14:textId="26A6F9A9" w:rsidR="002279AD" w:rsidRDefault="00277877" w:rsidP="00277877">
      <w:pPr>
        <w:pStyle w:val="ListParagraph"/>
        <w:numPr>
          <w:ilvl w:val="0"/>
          <w:numId w:val="18"/>
        </w:numPr>
      </w:pPr>
      <w:r w:rsidRPr="00277877">
        <w:t>Add styling and render</w:t>
      </w:r>
      <w:r w:rsidR="00D06125">
        <w:t xml:space="preserve"> on the page</w:t>
      </w:r>
    </w:p>
    <w:p w14:paraId="052F7066" w14:textId="27E2CA56" w:rsidR="00D06125" w:rsidRDefault="00D06125" w:rsidP="00277877">
      <w:pPr>
        <w:pStyle w:val="ListParagraph"/>
        <w:numPr>
          <w:ilvl w:val="0"/>
          <w:numId w:val="18"/>
        </w:numPr>
      </w:pPr>
      <w:r>
        <w:t>Now use Vite to create</w:t>
      </w:r>
      <w:r w:rsidR="000C4A08">
        <w:t xml:space="preserve"> an app project and test.  Your </w:t>
      </w:r>
      <w:proofErr w:type="gramStart"/>
      <w:r w:rsidR="000C4A08">
        <w:t>deliverable</w:t>
      </w:r>
      <w:proofErr w:type="gramEnd"/>
      <w:r w:rsidR="000C4A08">
        <w:t xml:space="preserve"> is </w:t>
      </w:r>
      <w:r w:rsidR="004C3102">
        <w:t xml:space="preserve">ONLY </w:t>
      </w:r>
      <w:proofErr w:type="spellStart"/>
      <w:r w:rsidR="000C4A08">
        <w:t>App.jsx</w:t>
      </w:r>
      <w:proofErr w:type="spellEnd"/>
      <w:r w:rsidR="000C4A08">
        <w:t xml:space="preserve"> from the project.</w:t>
      </w:r>
    </w:p>
    <w:p w14:paraId="09B164A5" w14:textId="77777777" w:rsidR="002279AD" w:rsidRDefault="002279AD" w:rsidP="1A995743"/>
    <w:p w14:paraId="620D6139" w14:textId="0BDA5790" w:rsidR="00C2769B" w:rsidRDefault="00C2769B" w:rsidP="00C2769B">
      <w:pPr>
        <w:pStyle w:val="Heading2"/>
      </w:pPr>
      <w:r>
        <w:lastRenderedPageBreak/>
        <w:t>Rubric</w:t>
      </w:r>
    </w:p>
    <w:p w14:paraId="1D6AE63A" w14:textId="1E88BAAD" w:rsidR="00374BB5" w:rsidRDefault="1A995743">
      <w:r>
        <w:t xml:space="preserve">All deliverables provided – </w:t>
      </w:r>
      <w:r w:rsidR="00374BB5">
        <w:t>2</w:t>
      </w:r>
      <w:r w:rsidR="002D247A">
        <w:t>0</w:t>
      </w:r>
      <w:r>
        <w:t xml:space="preserve"> points</w:t>
      </w:r>
      <w:r>
        <w:br/>
      </w:r>
      <w:r w:rsidR="00374BB5">
        <w:t>P</w:t>
      </w:r>
      <w:r w:rsidR="00CC762F">
        <w:t xml:space="preserve">art 1 working and completed to spec: </w:t>
      </w:r>
      <w:r w:rsidR="00374BB5">
        <w:t>40 points</w:t>
      </w:r>
      <w:r w:rsidR="00374BB5">
        <w:br/>
        <w:t>Part 2 working and completed to spec: 4</w:t>
      </w:r>
      <w:r w:rsidR="00C46A18">
        <w:t>0</w:t>
      </w:r>
      <w:r w:rsidR="00374BB5">
        <w:t xml:space="preserve"> points</w:t>
      </w:r>
    </w:p>
    <w:p w14:paraId="320F801E" w14:textId="39E0B370" w:rsidR="00FB5420" w:rsidRDefault="00FB5420">
      <w:r>
        <w:t>----------------------------------------------------------------------------------------------------------------------------</w:t>
      </w:r>
    </w:p>
    <w:p w14:paraId="1FC97CDD" w14:textId="77777777" w:rsidR="00C46A18" w:rsidRDefault="00C46A18" w:rsidP="00830A56">
      <w:pPr>
        <w:rPr>
          <w:b/>
          <w:bCs/>
          <w:sz w:val="32"/>
          <w:szCs w:val="32"/>
        </w:rPr>
      </w:pPr>
    </w:p>
    <w:p w14:paraId="2C51B6AC" w14:textId="6367CA51" w:rsidR="00830A56" w:rsidRDefault="00830A56" w:rsidP="00830A56">
      <w:pPr>
        <w:rPr>
          <w:b/>
          <w:bCs/>
          <w:sz w:val="32"/>
          <w:szCs w:val="32"/>
        </w:rPr>
      </w:pPr>
      <w:r w:rsidRPr="006A63A7">
        <w:rPr>
          <w:b/>
          <w:bCs/>
          <w:sz w:val="32"/>
          <w:szCs w:val="32"/>
        </w:rPr>
        <w:t xml:space="preserve">Deliverables Worksheet:  Assignment </w:t>
      </w:r>
      <w:r w:rsidR="000C4A08">
        <w:rPr>
          <w:b/>
          <w:bCs/>
          <w:sz w:val="32"/>
          <w:szCs w:val="32"/>
        </w:rPr>
        <w:t>5</w:t>
      </w:r>
    </w:p>
    <w:p w14:paraId="3446212B" w14:textId="77777777" w:rsidR="006F294A" w:rsidRDefault="006F294A" w:rsidP="00830A56">
      <w:pPr>
        <w:rPr>
          <w:b/>
          <w:bCs/>
          <w:sz w:val="32"/>
          <w:szCs w:val="32"/>
        </w:rPr>
      </w:pPr>
    </w:p>
    <w:p w14:paraId="0002D0A2" w14:textId="73A45B32" w:rsidR="00830A56" w:rsidRDefault="00830A56" w:rsidP="00830A56">
      <w:pPr>
        <w:pStyle w:val="ListBullet"/>
        <w:numPr>
          <w:ilvl w:val="0"/>
          <w:numId w:val="15"/>
        </w:numPr>
      </w:pPr>
      <w:r>
        <w:t>HTM</w:t>
      </w:r>
      <w:r w:rsidR="00637920">
        <w:t>L</w:t>
      </w:r>
      <w:r>
        <w:t xml:space="preserve"> file</w:t>
      </w:r>
      <w:r w:rsidR="000C4A08">
        <w:t xml:space="preserve"> for problem 1</w:t>
      </w:r>
      <w:r>
        <w:t xml:space="preserve"> uploaded to Canvas</w:t>
      </w:r>
    </w:p>
    <w:p w14:paraId="03336FA4" w14:textId="35A50BFC" w:rsidR="000C4A08" w:rsidRDefault="003726B7" w:rsidP="00830A56">
      <w:pPr>
        <w:pStyle w:val="ListBullet"/>
        <w:numPr>
          <w:ilvl w:val="0"/>
          <w:numId w:val="15"/>
        </w:numPr>
      </w:pPr>
      <w:proofErr w:type="spellStart"/>
      <w:r>
        <w:t>App.jsx</w:t>
      </w:r>
      <w:proofErr w:type="spellEnd"/>
      <w:r>
        <w:t xml:space="preserve"> from problem 2 uploaded to Canvas</w:t>
      </w:r>
    </w:p>
    <w:p w14:paraId="0FDCBB5B" w14:textId="77777777" w:rsidR="00637920" w:rsidRDefault="00637920" w:rsidP="00637920">
      <w:pPr>
        <w:pStyle w:val="ListBullet"/>
        <w:numPr>
          <w:ilvl w:val="0"/>
          <w:numId w:val="0"/>
        </w:numPr>
        <w:ind w:left="144"/>
      </w:pPr>
    </w:p>
    <w:p w14:paraId="7442AE03" w14:textId="457C69D9" w:rsidR="00637920" w:rsidRDefault="004C3102" w:rsidP="00637920">
      <w:pPr>
        <w:pStyle w:val="ListBullet"/>
        <w:numPr>
          <w:ilvl w:val="0"/>
          <w:numId w:val="0"/>
        </w:numPr>
        <w:ind w:left="144"/>
      </w:pPr>
      <w:r>
        <w:t>What are your thoughts on using React to create a user interface?</w:t>
      </w:r>
    </w:p>
    <w:p w14:paraId="0F508FA8" w14:textId="4F636817" w:rsidR="00830A56" w:rsidRDefault="00830A56" w:rsidP="006D1E47">
      <w:pPr>
        <w:pStyle w:val="ListBullet"/>
        <w:numPr>
          <w:ilvl w:val="0"/>
          <w:numId w:val="0"/>
        </w:numPr>
        <w:ind w:left="144"/>
      </w:pPr>
      <w:r>
        <w:br/>
      </w:r>
    </w:p>
    <w:p w14:paraId="64B91B1B" w14:textId="77777777" w:rsidR="00830A56" w:rsidRDefault="00830A56"/>
    <w:sectPr w:rsidR="00830A56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078D6" w14:textId="77777777" w:rsidR="00390D2B" w:rsidRDefault="00390D2B">
      <w:pPr>
        <w:spacing w:after="0"/>
      </w:pPr>
      <w:r>
        <w:separator/>
      </w:r>
    </w:p>
  </w:endnote>
  <w:endnote w:type="continuationSeparator" w:id="0">
    <w:p w14:paraId="4AFA955F" w14:textId="77777777" w:rsidR="00390D2B" w:rsidRDefault="00390D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F9B67" w14:textId="77777777" w:rsidR="00390D2B" w:rsidRDefault="00390D2B">
      <w:pPr>
        <w:spacing w:after="0"/>
      </w:pPr>
      <w:r>
        <w:separator/>
      </w:r>
    </w:p>
  </w:footnote>
  <w:footnote w:type="continuationSeparator" w:id="0">
    <w:p w14:paraId="2578F81C" w14:textId="77777777" w:rsidR="00390D2B" w:rsidRDefault="00390D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E258DF"/>
    <w:multiLevelType w:val="hybridMultilevel"/>
    <w:tmpl w:val="74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B1552"/>
    <w:multiLevelType w:val="hybridMultilevel"/>
    <w:tmpl w:val="5F5E2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4D7827"/>
    <w:multiLevelType w:val="hybridMultilevel"/>
    <w:tmpl w:val="A5C6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918D4"/>
    <w:multiLevelType w:val="hybridMultilevel"/>
    <w:tmpl w:val="6EF2A27C"/>
    <w:lvl w:ilvl="0" w:tplc="B1441D9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1467C0"/>
    <w:multiLevelType w:val="hybridMultilevel"/>
    <w:tmpl w:val="3D2A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6B7524"/>
    <w:multiLevelType w:val="hybridMultilevel"/>
    <w:tmpl w:val="750009E2"/>
    <w:lvl w:ilvl="0" w:tplc="E530DD6E">
      <w:start w:val="1"/>
      <w:numFmt w:val="bullet"/>
      <w:lvlText w:val="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0B319B1"/>
    <w:multiLevelType w:val="hybridMultilevel"/>
    <w:tmpl w:val="61662514"/>
    <w:lvl w:ilvl="0" w:tplc="B1441D9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16D85"/>
    <w:multiLevelType w:val="hybridMultilevel"/>
    <w:tmpl w:val="6532B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822759">
    <w:abstractNumId w:val="14"/>
  </w:num>
  <w:num w:numId="2" w16cid:durableId="340470560">
    <w:abstractNumId w:val="7"/>
  </w:num>
  <w:num w:numId="3" w16cid:durableId="62799547">
    <w:abstractNumId w:val="6"/>
  </w:num>
  <w:num w:numId="4" w16cid:durableId="1766803193">
    <w:abstractNumId w:val="5"/>
  </w:num>
  <w:num w:numId="5" w16cid:durableId="63114171">
    <w:abstractNumId w:val="4"/>
  </w:num>
  <w:num w:numId="6" w16cid:durableId="1996177113">
    <w:abstractNumId w:val="8"/>
  </w:num>
  <w:num w:numId="7" w16cid:durableId="1550416982">
    <w:abstractNumId w:val="3"/>
  </w:num>
  <w:num w:numId="8" w16cid:durableId="1572544114">
    <w:abstractNumId w:val="2"/>
  </w:num>
  <w:num w:numId="9" w16cid:durableId="902108456">
    <w:abstractNumId w:val="1"/>
  </w:num>
  <w:num w:numId="10" w16cid:durableId="1472673856">
    <w:abstractNumId w:val="0"/>
  </w:num>
  <w:num w:numId="11" w16cid:durableId="1341084828">
    <w:abstractNumId w:val="16"/>
  </w:num>
  <w:num w:numId="12" w16cid:durableId="1884898992">
    <w:abstractNumId w:val="13"/>
  </w:num>
  <w:num w:numId="13" w16cid:durableId="1078789450">
    <w:abstractNumId w:val="9"/>
  </w:num>
  <w:num w:numId="14" w16cid:durableId="331566051">
    <w:abstractNumId w:val="11"/>
  </w:num>
  <w:num w:numId="15" w16cid:durableId="955868705">
    <w:abstractNumId w:val="15"/>
  </w:num>
  <w:num w:numId="16" w16cid:durableId="785660498">
    <w:abstractNumId w:val="12"/>
  </w:num>
  <w:num w:numId="17" w16cid:durableId="1528055066">
    <w:abstractNumId w:val="17"/>
  </w:num>
  <w:num w:numId="18" w16cid:durableId="1914898672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07944"/>
    <w:rsid w:val="00015E36"/>
    <w:rsid w:val="00023CEF"/>
    <w:rsid w:val="00027DFA"/>
    <w:rsid w:val="000340D1"/>
    <w:rsid w:val="00036283"/>
    <w:rsid w:val="00040D5E"/>
    <w:rsid w:val="0004793E"/>
    <w:rsid w:val="00047D9B"/>
    <w:rsid w:val="000677F0"/>
    <w:rsid w:val="00091FE6"/>
    <w:rsid w:val="0009490C"/>
    <w:rsid w:val="000A33B0"/>
    <w:rsid w:val="000B3953"/>
    <w:rsid w:val="000B4715"/>
    <w:rsid w:val="000B4F8E"/>
    <w:rsid w:val="000C4A08"/>
    <w:rsid w:val="000C75A8"/>
    <w:rsid w:val="000D189E"/>
    <w:rsid w:val="00102B0C"/>
    <w:rsid w:val="001141DB"/>
    <w:rsid w:val="00115D2B"/>
    <w:rsid w:val="00121605"/>
    <w:rsid w:val="00121DEC"/>
    <w:rsid w:val="00124956"/>
    <w:rsid w:val="00135F13"/>
    <w:rsid w:val="00136C01"/>
    <w:rsid w:val="001564AE"/>
    <w:rsid w:val="00162833"/>
    <w:rsid w:val="00173023"/>
    <w:rsid w:val="00182632"/>
    <w:rsid w:val="001A1180"/>
    <w:rsid w:val="001A148C"/>
    <w:rsid w:val="001B11B7"/>
    <w:rsid w:val="001C1A07"/>
    <w:rsid w:val="001D54F3"/>
    <w:rsid w:val="001D6057"/>
    <w:rsid w:val="001E1E51"/>
    <w:rsid w:val="001E3502"/>
    <w:rsid w:val="001F08AC"/>
    <w:rsid w:val="001F18E4"/>
    <w:rsid w:val="00200E77"/>
    <w:rsid w:val="00201103"/>
    <w:rsid w:val="00203499"/>
    <w:rsid w:val="00203BFA"/>
    <w:rsid w:val="00204439"/>
    <w:rsid w:val="002101AD"/>
    <w:rsid w:val="00211BD0"/>
    <w:rsid w:val="00216B82"/>
    <w:rsid w:val="002234F7"/>
    <w:rsid w:val="002279AD"/>
    <w:rsid w:val="00232696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054D"/>
    <w:rsid w:val="00263051"/>
    <w:rsid w:val="00277877"/>
    <w:rsid w:val="00290CC6"/>
    <w:rsid w:val="0029493E"/>
    <w:rsid w:val="00297B96"/>
    <w:rsid w:val="002A3CC0"/>
    <w:rsid w:val="002B4012"/>
    <w:rsid w:val="002C1BB2"/>
    <w:rsid w:val="002C7DD3"/>
    <w:rsid w:val="002D247A"/>
    <w:rsid w:val="002E183F"/>
    <w:rsid w:val="002E2F6C"/>
    <w:rsid w:val="002E469B"/>
    <w:rsid w:val="002E7AF3"/>
    <w:rsid w:val="002F30E3"/>
    <w:rsid w:val="00315DC2"/>
    <w:rsid w:val="003308D2"/>
    <w:rsid w:val="00334A27"/>
    <w:rsid w:val="00334C19"/>
    <w:rsid w:val="00343D8D"/>
    <w:rsid w:val="00351A81"/>
    <w:rsid w:val="0035335A"/>
    <w:rsid w:val="00356B4A"/>
    <w:rsid w:val="003659E9"/>
    <w:rsid w:val="003661BB"/>
    <w:rsid w:val="00367CE8"/>
    <w:rsid w:val="003726B7"/>
    <w:rsid w:val="00374BB5"/>
    <w:rsid w:val="003858A9"/>
    <w:rsid w:val="00390D2B"/>
    <w:rsid w:val="003A2C5D"/>
    <w:rsid w:val="003A3C3F"/>
    <w:rsid w:val="003B0391"/>
    <w:rsid w:val="003B7190"/>
    <w:rsid w:val="003C05A1"/>
    <w:rsid w:val="003C2FD8"/>
    <w:rsid w:val="003D1DBD"/>
    <w:rsid w:val="003E123C"/>
    <w:rsid w:val="003E20A3"/>
    <w:rsid w:val="003E2D26"/>
    <w:rsid w:val="003E3EB5"/>
    <w:rsid w:val="003E6AFD"/>
    <w:rsid w:val="003E6EAE"/>
    <w:rsid w:val="003F0D34"/>
    <w:rsid w:val="003F44B0"/>
    <w:rsid w:val="00411AA0"/>
    <w:rsid w:val="00417DD4"/>
    <w:rsid w:val="00433F82"/>
    <w:rsid w:val="004348D7"/>
    <w:rsid w:val="004365EE"/>
    <w:rsid w:val="00446372"/>
    <w:rsid w:val="00457A8B"/>
    <w:rsid w:val="00462526"/>
    <w:rsid w:val="0047050B"/>
    <w:rsid w:val="00472E02"/>
    <w:rsid w:val="00473BD4"/>
    <w:rsid w:val="004762A7"/>
    <w:rsid w:val="00481C87"/>
    <w:rsid w:val="004A149E"/>
    <w:rsid w:val="004A4D73"/>
    <w:rsid w:val="004B3A36"/>
    <w:rsid w:val="004C3102"/>
    <w:rsid w:val="004C5EDE"/>
    <w:rsid w:val="004D52B4"/>
    <w:rsid w:val="004E15B9"/>
    <w:rsid w:val="004F76F3"/>
    <w:rsid w:val="0050747C"/>
    <w:rsid w:val="005244AF"/>
    <w:rsid w:val="00532EAE"/>
    <w:rsid w:val="00540212"/>
    <w:rsid w:val="00544E8A"/>
    <w:rsid w:val="0055353F"/>
    <w:rsid w:val="00554DA8"/>
    <w:rsid w:val="00571634"/>
    <w:rsid w:val="0058385D"/>
    <w:rsid w:val="0059049A"/>
    <w:rsid w:val="00591052"/>
    <w:rsid w:val="0059569D"/>
    <w:rsid w:val="005A247C"/>
    <w:rsid w:val="005A38F7"/>
    <w:rsid w:val="005A3C21"/>
    <w:rsid w:val="005B16A1"/>
    <w:rsid w:val="005C6D8C"/>
    <w:rsid w:val="005D24DB"/>
    <w:rsid w:val="005E548B"/>
    <w:rsid w:val="00607A0F"/>
    <w:rsid w:val="0062459E"/>
    <w:rsid w:val="00626900"/>
    <w:rsid w:val="006302B0"/>
    <w:rsid w:val="00635885"/>
    <w:rsid w:val="0063645A"/>
    <w:rsid w:val="00637920"/>
    <w:rsid w:val="00645A75"/>
    <w:rsid w:val="00662522"/>
    <w:rsid w:val="00662BB5"/>
    <w:rsid w:val="006763F8"/>
    <w:rsid w:val="00677259"/>
    <w:rsid w:val="0068088A"/>
    <w:rsid w:val="006B4695"/>
    <w:rsid w:val="006C3259"/>
    <w:rsid w:val="006C74CB"/>
    <w:rsid w:val="006D1E47"/>
    <w:rsid w:val="006D1F82"/>
    <w:rsid w:val="006F22E2"/>
    <w:rsid w:val="006F294A"/>
    <w:rsid w:val="006F36C3"/>
    <w:rsid w:val="006F7190"/>
    <w:rsid w:val="0070066F"/>
    <w:rsid w:val="00706765"/>
    <w:rsid w:val="0070718E"/>
    <w:rsid w:val="00720A44"/>
    <w:rsid w:val="00727E84"/>
    <w:rsid w:val="007334B4"/>
    <w:rsid w:val="00744AEB"/>
    <w:rsid w:val="007459BD"/>
    <w:rsid w:val="007467F6"/>
    <w:rsid w:val="007512C8"/>
    <w:rsid w:val="00762430"/>
    <w:rsid w:val="00763449"/>
    <w:rsid w:val="007824E9"/>
    <w:rsid w:val="007930CD"/>
    <w:rsid w:val="007A1BDD"/>
    <w:rsid w:val="007A2A26"/>
    <w:rsid w:val="007A540A"/>
    <w:rsid w:val="007A64CD"/>
    <w:rsid w:val="007A7CFA"/>
    <w:rsid w:val="007C398D"/>
    <w:rsid w:val="007C3D4E"/>
    <w:rsid w:val="007C587A"/>
    <w:rsid w:val="007D0C27"/>
    <w:rsid w:val="007D7D37"/>
    <w:rsid w:val="007E0C3F"/>
    <w:rsid w:val="007E3761"/>
    <w:rsid w:val="007E47AB"/>
    <w:rsid w:val="007E4E17"/>
    <w:rsid w:val="007E61A4"/>
    <w:rsid w:val="007E759A"/>
    <w:rsid w:val="007F0982"/>
    <w:rsid w:val="007F0A36"/>
    <w:rsid w:val="007F6BF6"/>
    <w:rsid w:val="007F7CBE"/>
    <w:rsid w:val="00805A4E"/>
    <w:rsid w:val="00814486"/>
    <w:rsid w:val="0081471D"/>
    <w:rsid w:val="00822978"/>
    <w:rsid w:val="00827C58"/>
    <w:rsid w:val="00830A56"/>
    <w:rsid w:val="00834266"/>
    <w:rsid w:val="008466F7"/>
    <w:rsid w:val="00846791"/>
    <w:rsid w:val="00853290"/>
    <w:rsid w:val="00855DE9"/>
    <w:rsid w:val="00860871"/>
    <w:rsid w:val="00865AAC"/>
    <w:rsid w:val="0087659E"/>
    <w:rsid w:val="008773C3"/>
    <w:rsid w:val="008809EF"/>
    <w:rsid w:val="00883B4C"/>
    <w:rsid w:val="00884F9D"/>
    <w:rsid w:val="008901B5"/>
    <w:rsid w:val="008936F2"/>
    <w:rsid w:val="00897784"/>
    <w:rsid w:val="008A53D7"/>
    <w:rsid w:val="008B23CE"/>
    <w:rsid w:val="008B682A"/>
    <w:rsid w:val="008C3F6F"/>
    <w:rsid w:val="008C63ED"/>
    <w:rsid w:val="008D416A"/>
    <w:rsid w:val="008F7499"/>
    <w:rsid w:val="0090606A"/>
    <w:rsid w:val="00906566"/>
    <w:rsid w:val="00910997"/>
    <w:rsid w:val="00930319"/>
    <w:rsid w:val="00942B8F"/>
    <w:rsid w:val="009430ED"/>
    <w:rsid w:val="00943342"/>
    <w:rsid w:val="00946ECA"/>
    <w:rsid w:val="009531D6"/>
    <w:rsid w:val="009550F6"/>
    <w:rsid w:val="00974D13"/>
    <w:rsid w:val="00981AA6"/>
    <w:rsid w:val="00986D1B"/>
    <w:rsid w:val="009A121B"/>
    <w:rsid w:val="009A4F92"/>
    <w:rsid w:val="009B119F"/>
    <w:rsid w:val="009B224D"/>
    <w:rsid w:val="009B2BCE"/>
    <w:rsid w:val="009C1C80"/>
    <w:rsid w:val="009D1E5C"/>
    <w:rsid w:val="009D3D78"/>
    <w:rsid w:val="009E337C"/>
    <w:rsid w:val="009F4DA8"/>
    <w:rsid w:val="009F65A8"/>
    <w:rsid w:val="00A01F6A"/>
    <w:rsid w:val="00A04C78"/>
    <w:rsid w:val="00A13CFD"/>
    <w:rsid w:val="00A17284"/>
    <w:rsid w:val="00A23E48"/>
    <w:rsid w:val="00A25D64"/>
    <w:rsid w:val="00A27EAC"/>
    <w:rsid w:val="00A51A16"/>
    <w:rsid w:val="00A52754"/>
    <w:rsid w:val="00A601C0"/>
    <w:rsid w:val="00A61501"/>
    <w:rsid w:val="00A625A3"/>
    <w:rsid w:val="00A66C39"/>
    <w:rsid w:val="00A67D06"/>
    <w:rsid w:val="00A709B4"/>
    <w:rsid w:val="00A7421E"/>
    <w:rsid w:val="00A74274"/>
    <w:rsid w:val="00A75933"/>
    <w:rsid w:val="00A8644E"/>
    <w:rsid w:val="00A92653"/>
    <w:rsid w:val="00A92CB6"/>
    <w:rsid w:val="00AB6660"/>
    <w:rsid w:val="00AD0920"/>
    <w:rsid w:val="00AD7EF8"/>
    <w:rsid w:val="00AE5FA3"/>
    <w:rsid w:val="00AF20C1"/>
    <w:rsid w:val="00B068D7"/>
    <w:rsid w:val="00B07992"/>
    <w:rsid w:val="00B11074"/>
    <w:rsid w:val="00B12549"/>
    <w:rsid w:val="00B15429"/>
    <w:rsid w:val="00B212EB"/>
    <w:rsid w:val="00B22CF2"/>
    <w:rsid w:val="00B303BA"/>
    <w:rsid w:val="00B308BE"/>
    <w:rsid w:val="00B4621A"/>
    <w:rsid w:val="00B53D1F"/>
    <w:rsid w:val="00B55513"/>
    <w:rsid w:val="00B62CD8"/>
    <w:rsid w:val="00B73F41"/>
    <w:rsid w:val="00B74A79"/>
    <w:rsid w:val="00B766DC"/>
    <w:rsid w:val="00B817AB"/>
    <w:rsid w:val="00B96BA5"/>
    <w:rsid w:val="00BA4368"/>
    <w:rsid w:val="00BA5A96"/>
    <w:rsid w:val="00BA5FA5"/>
    <w:rsid w:val="00BA6D35"/>
    <w:rsid w:val="00BB20B4"/>
    <w:rsid w:val="00BD2240"/>
    <w:rsid w:val="00BD6639"/>
    <w:rsid w:val="00BE0B97"/>
    <w:rsid w:val="00BE4347"/>
    <w:rsid w:val="00BE46E8"/>
    <w:rsid w:val="00BE4AC6"/>
    <w:rsid w:val="00BF243F"/>
    <w:rsid w:val="00BF76D2"/>
    <w:rsid w:val="00C25FBF"/>
    <w:rsid w:val="00C2769B"/>
    <w:rsid w:val="00C34CD3"/>
    <w:rsid w:val="00C35813"/>
    <w:rsid w:val="00C46A18"/>
    <w:rsid w:val="00C60C20"/>
    <w:rsid w:val="00C60E0D"/>
    <w:rsid w:val="00C70C09"/>
    <w:rsid w:val="00C86F7C"/>
    <w:rsid w:val="00C91EC5"/>
    <w:rsid w:val="00CA04E9"/>
    <w:rsid w:val="00CA47E5"/>
    <w:rsid w:val="00CA7742"/>
    <w:rsid w:val="00CC210F"/>
    <w:rsid w:val="00CC762F"/>
    <w:rsid w:val="00CD4E8A"/>
    <w:rsid w:val="00CE0311"/>
    <w:rsid w:val="00CE3E6B"/>
    <w:rsid w:val="00CE63C3"/>
    <w:rsid w:val="00CF3DD4"/>
    <w:rsid w:val="00CF5A6F"/>
    <w:rsid w:val="00D06125"/>
    <w:rsid w:val="00D12AA2"/>
    <w:rsid w:val="00D246FF"/>
    <w:rsid w:val="00D34B69"/>
    <w:rsid w:val="00D352FB"/>
    <w:rsid w:val="00D46D9D"/>
    <w:rsid w:val="00D658C1"/>
    <w:rsid w:val="00D673F9"/>
    <w:rsid w:val="00D74561"/>
    <w:rsid w:val="00D751D5"/>
    <w:rsid w:val="00D76A99"/>
    <w:rsid w:val="00D818BB"/>
    <w:rsid w:val="00D82260"/>
    <w:rsid w:val="00D8252A"/>
    <w:rsid w:val="00D91B15"/>
    <w:rsid w:val="00DA5336"/>
    <w:rsid w:val="00DA7D2B"/>
    <w:rsid w:val="00DB2ACB"/>
    <w:rsid w:val="00DB4856"/>
    <w:rsid w:val="00DB54B4"/>
    <w:rsid w:val="00DC2BC7"/>
    <w:rsid w:val="00DD1A43"/>
    <w:rsid w:val="00DD4207"/>
    <w:rsid w:val="00DE035F"/>
    <w:rsid w:val="00DF026D"/>
    <w:rsid w:val="00DF5804"/>
    <w:rsid w:val="00DF7930"/>
    <w:rsid w:val="00E018A0"/>
    <w:rsid w:val="00E01B47"/>
    <w:rsid w:val="00E01FBF"/>
    <w:rsid w:val="00E170A0"/>
    <w:rsid w:val="00E24117"/>
    <w:rsid w:val="00E26A33"/>
    <w:rsid w:val="00E30335"/>
    <w:rsid w:val="00E32177"/>
    <w:rsid w:val="00E32A32"/>
    <w:rsid w:val="00E33BEB"/>
    <w:rsid w:val="00E43BDD"/>
    <w:rsid w:val="00E46B0E"/>
    <w:rsid w:val="00E472C3"/>
    <w:rsid w:val="00E633F5"/>
    <w:rsid w:val="00E6490C"/>
    <w:rsid w:val="00E94DD2"/>
    <w:rsid w:val="00E9541B"/>
    <w:rsid w:val="00E97AB1"/>
    <w:rsid w:val="00EA146D"/>
    <w:rsid w:val="00EA44F5"/>
    <w:rsid w:val="00EA5BE2"/>
    <w:rsid w:val="00EA6ED6"/>
    <w:rsid w:val="00EB11E2"/>
    <w:rsid w:val="00ED79DD"/>
    <w:rsid w:val="00EE25E4"/>
    <w:rsid w:val="00EF14A7"/>
    <w:rsid w:val="00EF3841"/>
    <w:rsid w:val="00EF6644"/>
    <w:rsid w:val="00EF7E84"/>
    <w:rsid w:val="00F25ECE"/>
    <w:rsid w:val="00F26208"/>
    <w:rsid w:val="00F318DE"/>
    <w:rsid w:val="00F40DAF"/>
    <w:rsid w:val="00F43AE2"/>
    <w:rsid w:val="00F6091A"/>
    <w:rsid w:val="00F649AF"/>
    <w:rsid w:val="00F66E0C"/>
    <w:rsid w:val="00F732BB"/>
    <w:rsid w:val="00F76D8B"/>
    <w:rsid w:val="00F77A61"/>
    <w:rsid w:val="00F814CB"/>
    <w:rsid w:val="00F84105"/>
    <w:rsid w:val="00FA2154"/>
    <w:rsid w:val="00FB092A"/>
    <w:rsid w:val="00FB12AE"/>
    <w:rsid w:val="00FB272D"/>
    <w:rsid w:val="00FB5420"/>
    <w:rsid w:val="00FC1FF1"/>
    <w:rsid w:val="00FC2125"/>
    <w:rsid w:val="00FD7DB2"/>
    <w:rsid w:val="00FE567A"/>
    <w:rsid w:val="00FF0D14"/>
    <w:rsid w:val="1A99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</cp:lastModifiedBy>
  <cp:revision>2</cp:revision>
  <cp:lastPrinted>2019-03-26T17:28:00Z</cp:lastPrinted>
  <dcterms:created xsi:type="dcterms:W3CDTF">2025-10-13T22:41:00Z</dcterms:created>
  <dcterms:modified xsi:type="dcterms:W3CDTF">2025-10-13T22:41:00Z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a5b84bbd926e58f44fa3c13d4cbe0790c44dfe9c21a8d30b80befc7ff3707f28</vt:lpwstr>
  </property>
</Properties>
</file>