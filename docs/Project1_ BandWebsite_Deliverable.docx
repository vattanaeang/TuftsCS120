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4AEDE977" w14:textId="7D76A6F7" w:rsidR="00F2140C" w:rsidRPr="00342670" w:rsidRDefault="00F2140C" w:rsidP="00342670">
      <w:pPr>
        <w:pStyle w:val="ListParagraph"/>
        <w:numPr>
          <w:ilvl w:val="0"/>
          <w:numId w:val="45"/>
        </w:numPr>
      </w:pPr>
      <w:r>
        <w:t xml:space="preserve">You should adhere to </w:t>
      </w:r>
      <w:r w:rsidR="00DB06AF">
        <w:t xml:space="preserve">the </w:t>
      </w:r>
      <w:r>
        <w:t xml:space="preserve">usability guidelines </w:t>
      </w:r>
      <w:r w:rsidR="006D2291">
        <w:t>PPT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</w:t>
      </w:r>
      <w:proofErr w:type="gramStart"/>
      <w:r w:rsidR="00B817AB" w:rsidRPr="00B817AB">
        <w:t>stylesheet</w:t>
      </w:r>
      <w:proofErr w:type="gramEnd"/>
      <w:r w:rsidR="00B817AB" w:rsidRPr="00B817AB">
        <w:t xml:space="preserve">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6EC19952" w14:textId="4E780067" w:rsidR="001B25D7" w:rsidRDefault="001B25D7" w:rsidP="00974D13">
      <w:pPr>
        <w:pStyle w:val="ListParagraph"/>
        <w:numPr>
          <w:ilvl w:val="0"/>
          <w:numId w:val="45"/>
        </w:numPr>
      </w:pPr>
      <w:r>
        <w:t>An inline style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76917DFC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</w:t>
      </w:r>
      <w:r w:rsidR="00107B14">
        <w:t>.  Note that Navigation and Header cannot both count if the</w:t>
      </w:r>
      <w:r w:rsidR="00F2140C">
        <w:t xml:space="preserve"> nav is in the header.</w:t>
      </w:r>
      <w:r w:rsidR="00107B14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</w:t>
      </w:r>
      <w:proofErr w:type="gramStart"/>
      <w:r w:rsidR="00E472FC">
        <w:t>a phone</w:t>
      </w:r>
      <w:proofErr w:type="gramEnd"/>
      <w:r w:rsidR="00E472FC">
        <w:t xml:space="preserve">.  </w:t>
      </w:r>
    </w:p>
    <w:p w14:paraId="3CF40C5A" w14:textId="4FA97675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r w:rsidR="009D1CA1" w:rsidRPr="003E3B0A">
        <w:t>https://blog.hubspot.com/marketing/mobile-friendly-test)</w:t>
      </w:r>
      <w:r w:rsidR="003E3B0A">
        <w:t xml:space="preserve"> </w:t>
      </w:r>
      <w:r>
        <w:t xml:space="preserve">and choose one </w:t>
      </w:r>
      <w:r w:rsidR="00673BF3">
        <w:t>tool</w:t>
      </w:r>
      <w:r>
        <w:t xml:space="preserve"> </w:t>
      </w:r>
      <w:r w:rsidR="003E3B0A">
        <w:t xml:space="preserve">to </w:t>
      </w:r>
      <w:r w:rsidR="00673BF3">
        <w:t>check that</w:t>
      </w:r>
      <w:r w:rsidR="003E3B0A">
        <w:t xml:space="preserve">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508BBB1E" w14:textId="77777777" w:rsidR="007B50F2" w:rsidRDefault="007B50F2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0F9C6281" w14:textId="21A84C81" w:rsidR="00417DD4" w:rsidRDefault="003308D2" w:rsidP="00417DD4">
      <w:pPr>
        <w:pStyle w:val="Heading2"/>
      </w:pPr>
      <w:r>
        <w:lastRenderedPageBreak/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64FA1110" w14:textId="28A5F7C3" w:rsidR="009872DA" w:rsidRDefault="009872DA" w:rsidP="003308D2">
      <w:r>
        <w:t xml:space="preserve">You may not use Generative AI for </w:t>
      </w:r>
      <w:r w:rsidR="00E30987">
        <w:t xml:space="preserve">any </w:t>
      </w:r>
      <w:r>
        <w:t>cod</w:t>
      </w:r>
      <w:r w:rsidR="00E30987">
        <w:t>e including HTML/CSS.</w:t>
      </w:r>
    </w:p>
    <w:p w14:paraId="474F8C4F" w14:textId="429922C2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</w:t>
      </w:r>
      <w:r w:rsidR="004953CE">
        <w:t>(</w:t>
      </w:r>
      <w:proofErr w:type="spellStart"/>
      <w:r w:rsidR="004953CE">
        <w:t>SiteGround</w:t>
      </w:r>
      <w:proofErr w:type="spellEnd"/>
      <w:r w:rsidR="004953CE">
        <w:t xml:space="preserve">) </w:t>
      </w:r>
      <w:r w:rsidR="0036643E">
        <w:t>– you do not need both.</w:t>
      </w:r>
    </w:p>
    <w:p w14:paraId="6180FADF" w14:textId="4D842322" w:rsidR="0053522C" w:rsidRDefault="00E30987">
      <w:r>
        <w:t>It is ok if i</w:t>
      </w:r>
      <w:r w:rsidR="008A53D7">
        <w:t>mages have watermarks on them.</w:t>
      </w:r>
      <w:r w:rsidR="0053522C" w:rsidRPr="0053522C">
        <w:t xml:space="preserve"> </w:t>
      </w:r>
      <w:r>
        <w:t xml:space="preserve"> </w:t>
      </w:r>
    </w:p>
    <w:p w14:paraId="422C195C" w14:textId="27BCC3C9" w:rsidR="00306CB2" w:rsidRDefault="0053522C">
      <w:r w:rsidRPr="002E7AF3">
        <w:t xml:space="preserve">This is not a design class, but you are expected to use reasonable </w:t>
      </w:r>
      <w:r w:rsidR="00C63DCD" w:rsidRPr="002E7AF3">
        <w:t>aesthetics,</w:t>
      </w:r>
      <w:r>
        <w:t xml:space="preserve"> and the site should adhere to usability principles</w:t>
      </w:r>
      <w:r w:rsidR="005E23E5">
        <w:t>.  See the</w:t>
      </w:r>
      <w:r w:rsidR="00FC52F7">
        <w:t xml:space="preserve"> </w:t>
      </w:r>
      <w:r w:rsidR="00356276">
        <w:t xml:space="preserve">posted </w:t>
      </w:r>
      <w:r w:rsidR="00FC52F7">
        <w:t>usabil</w:t>
      </w:r>
      <w:r w:rsidR="008A6309">
        <w:t>ity</w:t>
      </w:r>
      <w:r w:rsidR="005E23E5">
        <w:t xml:space="preserve"> document</w:t>
      </w:r>
      <w:r w:rsidR="008A6309">
        <w:t xml:space="preserve"> </w:t>
      </w:r>
      <w:r w:rsidR="005E23E5">
        <w:t xml:space="preserve">for </w:t>
      </w:r>
      <w:r w:rsidR="00395F66">
        <w:t xml:space="preserve">best </w:t>
      </w:r>
      <w:r w:rsidR="00C63DCD">
        <w:t>practices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1B428AFB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59338B">
        <w:t>0</w:t>
      </w:r>
      <w:r>
        <w:t xml:space="preserve"> points</w:t>
      </w:r>
    </w:p>
    <w:p w14:paraId="0E47EA80" w14:textId="0151F3C6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</w:t>
      </w:r>
      <w:r w:rsidR="00C07591">
        <w:t>Adherence to usability best practices</w:t>
      </w:r>
      <w:r w:rsidR="00896623">
        <w:t xml:space="preserve"> </w:t>
      </w:r>
      <w:r w:rsidR="00C2769B">
        <w:t xml:space="preserve">- </w:t>
      </w:r>
      <w:r w:rsidR="0059338B">
        <w:t>30</w:t>
      </w:r>
      <w:r w:rsidR="00C2769B">
        <w:t xml:space="preserve"> points</w:t>
      </w:r>
    </w:p>
    <w:p w14:paraId="0E67FC41" w14:textId="059E50F4" w:rsidR="00A716B1" w:rsidRDefault="000D4100" w:rsidP="00C2769B">
      <w:r>
        <w:t>Deliverables: 1</w:t>
      </w:r>
      <w:r w:rsidR="00356276">
        <w:t>0</w:t>
      </w:r>
      <w:r>
        <w:t xml:space="preserve"> points</w:t>
      </w:r>
    </w:p>
    <w:p w14:paraId="25945EE8" w14:textId="77777777" w:rsidR="00A716B1" w:rsidRDefault="00A716B1">
      <w:r>
        <w:br w:type="page"/>
      </w:r>
    </w:p>
    <w:p w14:paraId="0FF6F3D4" w14:textId="3D4E6ABC" w:rsidR="00A716B1" w:rsidRDefault="00A716B1" w:rsidP="00A716B1">
      <w:pPr>
        <w:pStyle w:val="ListParagraph"/>
        <w:rPr>
          <w:sz w:val="32"/>
          <w:szCs w:val="32"/>
        </w:rPr>
      </w:pPr>
      <w:r w:rsidRPr="00A716B1">
        <w:rPr>
          <w:b/>
          <w:bCs/>
          <w:sz w:val="32"/>
          <w:szCs w:val="32"/>
        </w:rPr>
        <w:lastRenderedPageBreak/>
        <w:t xml:space="preserve">Deliverable </w:t>
      </w:r>
      <w:proofErr w:type="gramStart"/>
      <w:r w:rsidRPr="00A716B1">
        <w:rPr>
          <w:b/>
          <w:bCs/>
          <w:sz w:val="32"/>
          <w:szCs w:val="32"/>
        </w:rPr>
        <w:t>Worksheet</w:t>
      </w:r>
      <w:r w:rsidR="00395F66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Must be submitted on Canvas)</w:t>
      </w:r>
    </w:p>
    <w:p w14:paraId="7B7B7E79" w14:textId="77777777" w:rsidR="00A716B1" w:rsidRDefault="00A716B1" w:rsidP="00A716B1">
      <w:pPr>
        <w:pStyle w:val="ListParagraph"/>
        <w:rPr>
          <w:sz w:val="32"/>
          <w:szCs w:val="32"/>
        </w:rPr>
      </w:pPr>
    </w:p>
    <w:p w14:paraId="4809C1F2" w14:textId="5A690183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Home page design document </w:t>
      </w:r>
      <w:r w:rsidR="00BE3E6A">
        <w:rPr>
          <w:sz w:val="28"/>
          <w:szCs w:val="28"/>
        </w:rPr>
        <w:t xml:space="preserve">(from assignment 1) </w:t>
      </w:r>
      <w:r w:rsidRPr="00395F66">
        <w:rPr>
          <w:sz w:val="28"/>
          <w:szCs w:val="28"/>
        </w:rPr>
        <w:t>uploaded</w:t>
      </w:r>
    </w:p>
    <w:p w14:paraId="39624EAF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All html/</w:t>
      </w:r>
      <w:proofErr w:type="spellStart"/>
      <w:r w:rsidRPr="00395F66">
        <w:rPr>
          <w:sz w:val="28"/>
          <w:szCs w:val="28"/>
        </w:rPr>
        <w:t>css</w:t>
      </w:r>
      <w:proofErr w:type="spellEnd"/>
      <w:r w:rsidRPr="00395F66">
        <w:rPr>
          <w:sz w:val="28"/>
          <w:szCs w:val="28"/>
        </w:rPr>
        <w:t xml:space="preserve"> files (combine into a compressed/zip file)</w:t>
      </w:r>
    </w:p>
    <w:p w14:paraId="0B716D63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portfolio.html updated if needed with the correct URL for project1.html</w:t>
      </w:r>
    </w:p>
    <w:p w14:paraId="197E3254" w14:textId="07EE6A9E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URL for portfolio.html </w:t>
      </w:r>
    </w:p>
    <w:p w14:paraId="195D7F4F" w14:textId="01FBB63F" w:rsidR="00A716B1" w:rsidRPr="00EE5ABC" w:rsidRDefault="00EE5ABC" w:rsidP="00A716B1">
      <w:pPr>
        <w:pStyle w:val="ListParagraph"/>
        <w:rPr>
          <w:sz w:val="28"/>
          <w:szCs w:val="28"/>
          <w:u w:val="single"/>
        </w:rPr>
      </w:pPr>
      <w:hyperlink r:id="rId8" w:history="1">
        <w:r w:rsidRPr="00EE5ABC">
          <w:rPr>
            <w:rStyle w:val="Hyperlink"/>
            <w:sz w:val="28"/>
            <w:szCs w:val="28"/>
          </w:rPr>
          <w:t>https://vattanaeang.github.io/TuftsCS120/portfolio.html</w:t>
        </w:r>
      </w:hyperlink>
    </w:p>
    <w:p w14:paraId="32E9B56B" w14:textId="77777777" w:rsidR="00A716B1" w:rsidRPr="00395F66" w:rsidRDefault="00A716B1" w:rsidP="00A716B1">
      <w:pPr>
        <w:rPr>
          <w:sz w:val="28"/>
          <w:szCs w:val="28"/>
        </w:rPr>
      </w:pPr>
      <w:r w:rsidRPr="00395F66">
        <w:rPr>
          <w:sz w:val="28"/>
          <w:szCs w:val="28"/>
        </w:rPr>
        <w:t xml:space="preserve">     Project requirements- check off those you completed.  Add detail </w:t>
      </w:r>
      <w:r w:rsidRPr="00395F66">
        <w:rPr>
          <w:sz w:val="28"/>
          <w:szCs w:val="28"/>
        </w:rPr>
        <w:br/>
        <w:t xml:space="preserve">     where requested.</w:t>
      </w:r>
    </w:p>
    <w:p w14:paraId="4AE19ACB" w14:textId="77777777" w:rsidR="00A716B1" w:rsidRPr="00395F66" w:rsidRDefault="00A716B1" w:rsidP="00A716B1">
      <w:pPr>
        <w:pStyle w:val="ListParagraph"/>
        <w:rPr>
          <w:sz w:val="28"/>
          <w:szCs w:val="28"/>
        </w:rPr>
      </w:pPr>
    </w:p>
    <w:p w14:paraId="4BFC3E2E" w14:textId="7D3D0A74" w:rsidR="00A716B1" w:rsidRPr="00395F66" w:rsidRDefault="002A6AAA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pict w14:anchorId="14396454">
          <v:shape id="Graphic 1" o:spid="_x0000_i1027" type="#_x0000_t75" alt="Checkmark outline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">
            <v:imagedata r:id="rId9" o:title="" croptop="-14183f" cropbottom="-18096f"/>
          </v:shape>
        </w:pict>
      </w:r>
      <w:r w:rsidR="00A716B1" w:rsidRPr="00395F66">
        <w:rPr>
          <w:sz w:val="28"/>
          <w:szCs w:val="28"/>
        </w:rPr>
        <w:t>At least 4 pages</w:t>
      </w:r>
    </w:p>
    <w:p w14:paraId="26EA3BC9" w14:textId="63B0B062" w:rsidR="00A716B1" w:rsidRPr="00395F66" w:rsidRDefault="002A6AAA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pict w14:anchorId="10188347">
          <v:shape id="Picture 2" o:spid="_x0000_i1028" type="#_x0000_t75" alt="Checkmark outline" style="width:14.4pt;height:14.4pt;visibility:visible;mso-wrap-style:square">
            <v:imagedata r:id="rId10" o:title="Checkmark outline"/>
          </v:shape>
        </w:pict>
      </w:r>
      <w:r w:rsidR="00A716B1" w:rsidRPr="00395F66">
        <w:rPr>
          <w:sz w:val="28"/>
          <w:szCs w:val="28"/>
        </w:rPr>
        <w:t xml:space="preserve">Content must be "real" and realistic.   Lorum Ipsum text is not acceptable.  </w:t>
      </w:r>
    </w:p>
    <w:p w14:paraId="03045608" w14:textId="2B268870" w:rsidR="00A716B1" w:rsidRPr="00395F66" w:rsidRDefault="002A6AAA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pict w14:anchorId="6BACF9A9">
          <v:shape id="Picture 3" o:spid="_x0000_i1029" type="#_x0000_t75" alt="Checkmark outline" style="width:14.4pt;height:14.4pt;visibility:visible;mso-wrap-style:square">
            <v:imagedata r:id="rId10" o:title="Checkmark outline"/>
          </v:shape>
        </w:pict>
      </w:r>
      <w:r w:rsidR="00A716B1" w:rsidRPr="00395F66">
        <w:rPr>
          <w:sz w:val="28"/>
          <w:szCs w:val="28"/>
        </w:rPr>
        <w:t>At least 12 CSS style rules</w:t>
      </w:r>
    </w:p>
    <w:p w14:paraId="5865135F" w14:textId="42C6FC06" w:rsidR="00A716B1" w:rsidRPr="00395F66" w:rsidRDefault="00EE5ABC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5760C0">
        <w:rPr>
          <w:noProof/>
        </w:rPr>
        <w:drawing>
          <wp:inline distT="0" distB="0" distL="0" distR="0" wp14:anchorId="7C55823A" wp14:editId="6125A437">
            <wp:extent cx="181431" cy="182880"/>
            <wp:effectExtent l="0" t="0" r="9525" b="7620"/>
            <wp:docPr id="381832020" name="Picture 4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863" name="Graphic 317090863" descr="Checkmark outlin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 </w:t>
      </w:r>
      <w:r w:rsidR="00A716B1" w:rsidRPr="00395F66">
        <w:rPr>
          <w:sz w:val="28"/>
          <w:szCs w:val="28"/>
        </w:rPr>
        <w:t xml:space="preserve">form </w:t>
      </w:r>
      <w:r w:rsidR="00A716B1" w:rsidRPr="00395F66">
        <w:rPr>
          <w:sz w:val="28"/>
          <w:szCs w:val="28"/>
        </w:rPr>
        <w:br/>
        <w:t xml:space="preserve">which page? </w:t>
      </w:r>
      <w:r>
        <w:rPr>
          <w:sz w:val="28"/>
          <w:szCs w:val="28"/>
        </w:rPr>
        <w:t>Book Us</w:t>
      </w:r>
    </w:p>
    <w:p w14:paraId="38A512A2" w14:textId="75DB9804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table </w:t>
      </w:r>
      <w:r w:rsidRPr="00395F66">
        <w:rPr>
          <w:sz w:val="28"/>
          <w:szCs w:val="28"/>
        </w:rPr>
        <w:br/>
        <w:t xml:space="preserve">which page? </w:t>
      </w:r>
      <w:r w:rsidR="00EE5ABC">
        <w:rPr>
          <w:sz w:val="28"/>
          <w:szCs w:val="28"/>
        </w:rPr>
        <w:t>About Us</w:t>
      </w:r>
    </w:p>
    <w:p w14:paraId="2FC8A9A5" w14:textId="02320FAC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 list</w:t>
      </w:r>
      <w:r w:rsidRPr="00395F66">
        <w:rPr>
          <w:sz w:val="28"/>
          <w:szCs w:val="28"/>
        </w:rPr>
        <w:br/>
        <w:t xml:space="preserve">which page? </w:t>
      </w:r>
      <w:r w:rsidR="00EE5ABC">
        <w:rPr>
          <w:sz w:val="28"/>
          <w:szCs w:val="28"/>
        </w:rPr>
        <w:t>About Us</w:t>
      </w:r>
    </w:p>
    <w:p w14:paraId="4020DBC9" w14:textId="657A563D" w:rsidR="00A716B1" w:rsidRPr="00395F66" w:rsidRDefault="002A6AAA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pict w14:anchorId="33C3F141">
          <v:shape id="Picture 5" o:spid="_x0000_i1030" type="#_x0000_t75" alt="Checkmark outline" style="width:14.4pt;height:14.4pt;visibility:visible;mso-wrap-style:square">
            <v:imagedata r:id="rId10" o:title="Checkmark outline"/>
          </v:shape>
        </w:pict>
      </w:r>
      <w:r w:rsidR="00A716B1" w:rsidRPr="00395F66">
        <w:rPr>
          <w:sz w:val="28"/>
          <w:szCs w:val="28"/>
        </w:rPr>
        <w:t xml:space="preserve">An external </w:t>
      </w:r>
      <w:proofErr w:type="gramStart"/>
      <w:r w:rsidR="00A716B1" w:rsidRPr="00395F66">
        <w:rPr>
          <w:sz w:val="28"/>
          <w:szCs w:val="28"/>
        </w:rPr>
        <w:t>stylesheet</w:t>
      </w:r>
      <w:proofErr w:type="gramEnd"/>
      <w:r w:rsidR="00A716B1" w:rsidRPr="00395F66">
        <w:rPr>
          <w:sz w:val="28"/>
          <w:szCs w:val="28"/>
        </w:rPr>
        <w:t xml:space="preserve"> </w:t>
      </w:r>
    </w:p>
    <w:p w14:paraId="479C7461" w14:textId="489AF790" w:rsidR="00A716B1" w:rsidRPr="00395F66" w:rsidRDefault="002A6AAA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pict w14:anchorId="2925899E">
          <v:shape id="Picture 6" o:spid="_x0000_i1031" type="#_x0000_t75" alt="Checkmark outline" style="width:14.4pt;height:14.4pt;visibility:visible;mso-wrap-style:square">
            <v:imagedata r:id="rId10" o:title="Checkmark outline"/>
          </v:shape>
        </w:pict>
      </w:r>
      <w:r w:rsidR="00A716B1" w:rsidRPr="00395F66">
        <w:rPr>
          <w:sz w:val="28"/>
          <w:szCs w:val="28"/>
        </w:rPr>
        <w:t>An internal stylesheet on at least one page</w:t>
      </w:r>
      <w:r w:rsidR="00A716B1" w:rsidRPr="00395F66">
        <w:rPr>
          <w:sz w:val="28"/>
          <w:szCs w:val="28"/>
        </w:rPr>
        <w:br/>
        <w:t xml:space="preserve">which page? </w:t>
      </w:r>
      <w:r w:rsidR="00EE5ABC">
        <w:rPr>
          <w:sz w:val="28"/>
          <w:szCs w:val="28"/>
        </w:rPr>
        <w:t>default.html</w:t>
      </w:r>
    </w:p>
    <w:p w14:paraId="58297638" w14:textId="7E13FD6E" w:rsidR="00A716B1" w:rsidRPr="00395F66" w:rsidRDefault="00EE5ABC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5760C0">
        <w:rPr>
          <w:noProof/>
        </w:rPr>
        <w:drawing>
          <wp:inline distT="0" distB="0" distL="0" distR="0" wp14:anchorId="79C4B917" wp14:editId="42927EA7">
            <wp:extent cx="181431" cy="182880"/>
            <wp:effectExtent l="0" t="0" r="9525" b="7620"/>
            <wp:docPr id="1425131231" name="Picture 7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863" name="Graphic 317090863" descr="Checkmark outlin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A</w:t>
      </w:r>
      <w:r w:rsidR="00A716B1" w:rsidRPr="00395F66">
        <w:rPr>
          <w:sz w:val="28"/>
          <w:szCs w:val="28"/>
        </w:rPr>
        <w:t>n inline style</w:t>
      </w:r>
      <w:r w:rsidR="00A716B1" w:rsidRPr="00395F66">
        <w:rPr>
          <w:sz w:val="28"/>
          <w:szCs w:val="28"/>
        </w:rPr>
        <w:br/>
        <w:t xml:space="preserve">which page and element? </w:t>
      </w:r>
      <w:r>
        <w:rPr>
          <w:sz w:val="28"/>
          <w:szCs w:val="28"/>
        </w:rPr>
        <w:t>contactUs.html. &lt;footer&gt;</w:t>
      </w:r>
    </w:p>
    <w:p w14:paraId="6BBE9D60" w14:textId="28F4AC06" w:rsidR="00EF1FD7" w:rsidRPr="00395F66" w:rsidRDefault="00493FD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5760C0">
        <w:rPr>
          <w:noProof/>
        </w:rPr>
        <w:drawing>
          <wp:inline distT="0" distB="0" distL="0" distR="0" wp14:anchorId="7642033E" wp14:editId="10666349">
            <wp:extent cx="181431" cy="182880"/>
            <wp:effectExtent l="0" t="0" r="9525" b="7620"/>
            <wp:docPr id="1969437534" name="Picture 8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863" name="Graphic 317090863" descr="Checkmark outlin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F</w:t>
      </w:r>
      <w:r w:rsidR="00EF1FD7" w:rsidRPr="00395F66">
        <w:rPr>
          <w:sz w:val="28"/>
          <w:szCs w:val="28"/>
        </w:rPr>
        <w:t>ile sizes checked for all images</w:t>
      </w:r>
    </w:p>
    <w:p w14:paraId="49A91909" w14:textId="31E74C3D" w:rsidR="00A716B1" w:rsidRPr="00395F66" w:rsidRDefault="00493FD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5760C0">
        <w:rPr>
          <w:noProof/>
        </w:rPr>
        <w:drawing>
          <wp:inline distT="0" distB="0" distL="0" distR="0" wp14:anchorId="4D781954" wp14:editId="6284DB82">
            <wp:extent cx="181431" cy="182880"/>
            <wp:effectExtent l="0" t="0" r="9525" b="7620"/>
            <wp:docPr id="49861484" name="Picture 9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863" name="Graphic 317090863" descr="Checkmark outlin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</w:t>
      </w:r>
      <w:r w:rsidR="00A716B1" w:rsidRPr="00395F66">
        <w:rPr>
          <w:sz w:val="28"/>
          <w:szCs w:val="28"/>
        </w:rPr>
        <w:t xml:space="preserve">wo images – one must be a background image. </w:t>
      </w:r>
      <w:r w:rsidR="00A716B1" w:rsidRPr="00395F66">
        <w:rPr>
          <w:sz w:val="28"/>
          <w:szCs w:val="28"/>
        </w:rPr>
        <w:br/>
      </w:r>
      <w:proofErr w:type="gramStart"/>
      <w:r w:rsidR="00A716B1" w:rsidRPr="00395F66">
        <w:rPr>
          <w:sz w:val="28"/>
          <w:szCs w:val="28"/>
        </w:rPr>
        <w:t>which</w:t>
      </w:r>
      <w:proofErr w:type="gramEnd"/>
      <w:r w:rsidR="00A716B1" w:rsidRPr="00395F66">
        <w:rPr>
          <w:sz w:val="28"/>
          <w:szCs w:val="28"/>
        </w:rPr>
        <w:t xml:space="preserve"> page </w:t>
      </w:r>
      <w:proofErr w:type="gramStart"/>
      <w:r w:rsidR="00A716B1" w:rsidRPr="00395F66">
        <w:rPr>
          <w:sz w:val="28"/>
          <w:szCs w:val="28"/>
        </w:rPr>
        <w:t>for</w:t>
      </w:r>
      <w:proofErr w:type="gramEnd"/>
      <w:r w:rsidR="00A716B1" w:rsidRPr="00395F66">
        <w:rPr>
          <w:sz w:val="28"/>
          <w:szCs w:val="28"/>
        </w:rPr>
        <w:t xml:space="preserve"> background </w:t>
      </w:r>
      <w:proofErr w:type="spellStart"/>
      <w:r w:rsidR="00A716B1" w:rsidRPr="00395F66">
        <w:rPr>
          <w:sz w:val="28"/>
          <w:szCs w:val="28"/>
        </w:rPr>
        <w:t>img</w:t>
      </w:r>
      <w:proofErr w:type="spellEnd"/>
      <w:r w:rsidR="00A716B1" w:rsidRPr="00395F66">
        <w:rPr>
          <w:sz w:val="28"/>
          <w:szCs w:val="28"/>
        </w:rPr>
        <w:t>?</w:t>
      </w:r>
      <w:r>
        <w:rPr>
          <w:sz w:val="28"/>
          <w:szCs w:val="28"/>
        </w:rPr>
        <w:t xml:space="preserve"> Default.html</w:t>
      </w:r>
    </w:p>
    <w:p w14:paraId="390B9F18" w14:textId="637EFDCE" w:rsidR="00EF1FD7" w:rsidRPr="00395F66" w:rsidRDefault="00A716B1" w:rsidP="00EF1FD7">
      <w:pPr>
        <w:pStyle w:val="ListParagraph"/>
        <w:rPr>
          <w:sz w:val="28"/>
          <w:szCs w:val="28"/>
        </w:rPr>
      </w:pPr>
      <w:proofErr w:type="gramStart"/>
      <w:r w:rsidRPr="00395F66">
        <w:rPr>
          <w:sz w:val="28"/>
          <w:szCs w:val="28"/>
        </w:rPr>
        <w:t>which</w:t>
      </w:r>
      <w:proofErr w:type="gramEnd"/>
      <w:r w:rsidRPr="00395F66">
        <w:rPr>
          <w:sz w:val="28"/>
          <w:szCs w:val="28"/>
        </w:rPr>
        <w:t xml:space="preserve"> page </w:t>
      </w:r>
      <w:proofErr w:type="gramStart"/>
      <w:r w:rsidRPr="00395F66">
        <w:rPr>
          <w:sz w:val="28"/>
          <w:szCs w:val="28"/>
        </w:rPr>
        <w:t>for</w:t>
      </w:r>
      <w:proofErr w:type="gramEnd"/>
      <w:r w:rsidRPr="00395F66">
        <w:rPr>
          <w:sz w:val="28"/>
          <w:szCs w:val="28"/>
        </w:rPr>
        <w:t xml:space="preserve"> </w:t>
      </w:r>
      <w:proofErr w:type="gramStart"/>
      <w:r w:rsidRPr="00395F66">
        <w:rPr>
          <w:sz w:val="28"/>
          <w:szCs w:val="28"/>
        </w:rPr>
        <w:t>other</w:t>
      </w:r>
      <w:proofErr w:type="gramEnd"/>
      <w:r w:rsidRPr="00395F66">
        <w:rPr>
          <w:sz w:val="28"/>
          <w:szCs w:val="28"/>
        </w:rPr>
        <w:t xml:space="preserve"> image? </w:t>
      </w:r>
      <w:proofErr w:type="gramStart"/>
      <w:r w:rsidR="00493FD1">
        <w:rPr>
          <w:sz w:val="28"/>
          <w:szCs w:val="28"/>
        </w:rPr>
        <w:t>aboutUs.html</w:t>
      </w:r>
      <w:proofErr w:type="gramEnd"/>
    </w:p>
    <w:p w14:paraId="5FEE015E" w14:textId="07EFFBD9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two fixed page elements to make the site look consistent</w:t>
      </w:r>
      <w:r w:rsidRPr="00395F66">
        <w:rPr>
          <w:sz w:val="28"/>
          <w:szCs w:val="28"/>
        </w:rPr>
        <w:br/>
        <w:t xml:space="preserve">what are they? </w:t>
      </w:r>
      <w:r w:rsidR="00493FD1">
        <w:rPr>
          <w:sz w:val="28"/>
          <w:szCs w:val="28"/>
        </w:rPr>
        <w:t>Social Media Icons &amp; Name of the band (mainH1 of default.html)</w:t>
      </w:r>
    </w:p>
    <w:p w14:paraId="48B75814" w14:textId="78AFE9C1" w:rsidR="00A716B1" w:rsidRPr="00395F66" w:rsidRDefault="00493FD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5760C0">
        <w:rPr>
          <w:noProof/>
        </w:rPr>
        <w:drawing>
          <wp:inline distT="0" distB="0" distL="0" distR="0" wp14:anchorId="1C9D6536" wp14:editId="4F01C5B7">
            <wp:extent cx="181431" cy="182880"/>
            <wp:effectExtent l="0" t="0" r="9525" b="7620"/>
            <wp:docPr id="420530660" name="Picture 10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0863" name="Graphic 317090863" descr="Checkmark outlin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</w:t>
      </w:r>
      <w:r w:rsidR="00A716B1" w:rsidRPr="00395F66">
        <w:rPr>
          <w:sz w:val="28"/>
          <w:szCs w:val="28"/>
        </w:rPr>
        <w:t xml:space="preserve">he site was tested on a phone.  </w:t>
      </w:r>
    </w:p>
    <w:p w14:paraId="7EB7984B" w14:textId="3D26017E" w:rsidR="00493FD1" w:rsidRDefault="002A6AAA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pict w14:anchorId="2A664ECC">
          <v:shape id="Picture 11" o:spid="_x0000_i1032" type="#_x0000_t75" alt="Checkmark outline" style="width:14.4pt;height:14.4pt;visibility:visible;mso-wrap-style:square">
            <v:imagedata r:id="rId10" o:title="Checkmark outline"/>
          </v:shape>
        </w:pict>
      </w:r>
      <w:r w:rsidR="00493FD1">
        <w:t>S</w:t>
      </w:r>
      <w:r w:rsidR="00A716B1" w:rsidRPr="00395F66">
        <w:rPr>
          <w:sz w:val="28"/>
          <w:szCs w:val="28"/>
        </w:rPr>
        <w:t>ite passes mobile friendly test</w:t>
      </w:r>
      <w:r w:rsidR="00A716B1" w:rsidRPr="00395F66">
        <w:rPr>
          <w:sz w:val="28"/>
          <w:szCs w:val="28"/>
        </w:rPr>
        <w:br/>
        <w:t xml:space="preserve">Which test did you use?  </w:t>
      </w:r>
      <w:r w:rsidR="00493FD1">
        <w:rPr>
          <w:sz w:val="28"/>
          <w:szCs w:val="28"/>
        </w:rPr>
        <w:t>Inspect feature on Chrome with responsive width of 788</w:t>
      </w:r>
    </w:p>
    <w:p w14:paraId="3CBAC471" w14:textId="5AAB7515" w:rsidR="00A716B1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>Copy screen shot of the results below.</w:t>
      </w:r>
    </w:p>
    <w:p w14:paraId="484322D5" w14:textId="31B21AE7" w:rsidR="00493FD1" w:rsidRDefault="00493FD1" w:rsidP="00493F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Full Size</w:t>
      </w:r>
      <w:r w:rsidRPr="00493FD1">
        <w:rPr>
          <w:noProof/>
          <w:sz w:val="28"/>
          <w:szCs w:val="28"/>
        </w:rPr>
        <w:drawing>
          <wp:inline distT="0" distB="0" distL="0" distR="0" wp14:anchorId="692A4746" wp14:editId="04541A39">
            <wp:extent cx="6126480" cy="2944495"/>
            <wp:effectExtent l="0" t="0" r="7620" b="8255"/>
            <wp:docPr id="23531658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6588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F6D" w14:textId="36ADDC62" w:rsidR="00493FD1" w:rsidRDefault="00493FD1" w:rsidP="00493F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Width = 788 </w:t>
      </w:r>
    </w:p>
    <w:p w14:paraId="77205034" w14:textId="02A97FB8" w:rsidR="00493FD1" w:rsidRPr="00395F66" w:rsidRDefault="00493FD1" w:rsidP="00493FD1">
      <w:pPr>
        <w:pStyle w:val="ListParagraph"/>
        <w:rPr>
          <w:sz w:val="28"/>
          <w:szCs w:val="28"/>
        </w:rPr>
      </w:pPr>
      <w:r w:rsidRPr="00493FD1">
        <w:rPr>
          <w:noProof/>
          <w:sz w:val="28"/>
          <w:szCs w:val="28"/>
        </w:rPr>
        <w:lastRenderedPageBreak/>
        <w:drawing>
          <wp:inline distT="0" distB="0" distL="0" distR="0" wp14:anchorId="3B9570E3" wp14:editId="1AE5AB9D">
            <wp:extent cx="6126480" cy="7767955"/>
            <wp:effectExtent l="0" t="0" r="7620" b="4445"/>
            <wp:docPr id="1525445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52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056" w14:textId="77777777" w:rsidR="00A716B1" w:rsidRPr="00395F66" w:rsidRDefault="00A716B1" w:rsidP="00A716B1">
      <w:pPr>
        <w:ind w:left="360"/>
        <w:rPr>
          <w:sz w:val="28"/>
          <w:szCs w:val="28"/>
        </w:rPr>
      </w:pPr>
    </w:p>
    <w:p w14:paraId="1F66C572" w14:textId="77777777" w:rsidR="006D1E25" w:rsidRDefault="006D1E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CC28D" w14:textId="362381F5" w:rsidR="00A716B1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lastRenderedPageBreak/>
        <w:t>Are there any extra features you added that are not listed above?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</w:r>
      <w:r w:rsidR="00493FD1">
        <w:rPr>
          <w:sz w:val="28"/>
          <w:szCs w:val="28"/>
        </w:rPr>
        <w:t xml:space="preserve">In contactUs.html bookUs.html, upon user filling in information, there is a </w:t>
      </w:r>
      <w:proofErr w:type="spellStart"/>
      <w:r w:rsidR="00493FD1">
        <w:rPr>
          <w:sz w:val="28"/>
          <w:szCs w:val="28"/>
        </w:rPr>
        <w:t>javascript</w:t>
      </w:r>
      <w:proofErr w:type="spellEnd"/>
      <w:r w:rsidR="00493FD1">
        <w:rPr>
          <w:sz w:val="28"/>
          <w:szCs w:val="28"/>
        </w:rPr>
        <w:t xml:space="preserve"> that uses event listener to display a thank you message. </w:t>
      </w:r>
      <w:r w:rsidRPr="00395F66">
        <w:rPr>
          <w:sz w:val="28"/>
          <w:szCs w:val="28"/>
        </w:rPr>
        <w:br/>
      </w:r>
    </w:p>
    <w:p w14:paraId="4ED43AE6" w14:textId="5688E78B" w:rsidR="007B50F2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>What site(s) did you look at for design inspiration?</w:t>
      </w:r>
      <w:r w:rsidR="007B50F2" w:rsidRPr="00395F66">
        <w:rPr>
          <w:sz w:val="28"/>
          <w:szCs w:val="28"/>
        </w:rPr>
        <w:br/>
      </w:r>
    </w:p>
    <w:p w14:paraId="5CD6D391" w14:textId="62A4A199" w:rsidR="007B50F2" w:rsidRPr="00395F66" w:rsidRDefault="007B50F2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 xml:space="preserve"> </w:t>
      </w:r>
      <w:r w:rsidR="00493FD1">
        <w:rPr>
          <w:sz w:val="28"/>
          <w:szCs w:val="28"/>
        </w:rPr>
        <w:t>I got most of my ideas from Maroon5 official website</w:t>
      </w:r>
    </w:p>
    <w:p w14:paraId="37ACB562" w14:textId="77777777" w:rsidR="00A716B1" w:rsidRPr="00395F66" w:rsidRDefault="00A716B1" w:rsidP="00A716B1">
      <w:pPr>
        <w:rPr>
          <w:sz w:val="28"/>
          <w:szCs w:val="28"/>
        </w:rPr>
      </w:pPr>
    </w:p>
    <w:p w14:paraId="77B733CF" w14:textId="7C485F58" w:rsidR="00A716B1" w:rsidRPr="006E4F2F" w:rsidRDefault="00A716B1" w:rsidP="00A716B1">
      <w:pPr>
        <w:ind w:firstLine="360"/>
        <w:rPr>
          <w:sz w:val="32"/>
          <w:szCs w:val="32"/>
        </w:rPr>
      </w:pPr>
      <w:r w:rsidRPr="00395F66">
        <w:rPr>
          <w:sz w:val="28"/>
          <w:szCs w:val="28"/>
        </w:rPr>
        <w:t>What would you add to this project if you had an extra week?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  <w:t xml:space="preserve">     </w:t>
      </w:r>
      <w:r w:rsidR="00493FD1">
        <w:rPr>
          <w:sz w:val="28"/>
          <w:szCs w:val="28"/>
        </w:rPr>
        <w:t xml:space="preserve">I would say I had enough time, but if I had some more knowledge on CSS and </w:t>
      </w:r>
      <w:proofErr w:type="spellStart"/>
      <w:r w:rsidR="00493FD1">
        <w:rPr>
          <w:sz w:val="28"/>
          <w:szCs w:val="28"/>
        </w:rPr>
        <w:t>javascript</w:t>
      </w:r>
      <w:proofErr w:type="spellEnd"/>
      <w:r w:rsidR="00493FD1">
        <w:rPr>
          <w:sz w:val="28"/>
          <w:szCs w:val="28"/>
        </w:rPr>
        <w:t xml:space="preserve">, I think I can make the site more user interactive such as a slide show or images and drop down menu when a user hover the mouse curser on a button. </w:t>
      </w:r>
    </w:p>
    <w:p w14:paraId="4A4B89C7" w14:textId="77777777" w:rsidR="00A716B1" w:rsidRPr="00F34D63" w:rsidRDefault="00A716B1" w:rsidP="00A716B1">
      <w:pPr>
        <w:pStyle w:val="ListParagraph"/>
        <w:rPr>
          <w:sz w:val="32"/>
          <w:szCs w:val="32"/>
        </w:rPr>
      </w:pPr>
    </w:p>
    <w:p w14:paraId="151945FA" w14:textId="77777777" w:rsidR="000D4100" w:rsidRDefault="000D4100" w:rsidP="00C2769B"/>
    <w:p w14:paraId="10235B1D" w14:textId="77777777" w:rsidR="00A176F8" w:rsidRDefault="00A176F8" w:rsidP="00C2769B"/>
    <w:sectPr w:rsidR="00A176F8" w:rsidSect="00EA5BE2"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40085" w14:textId="77777777" w:rsidR="00DF460B" w:rsidRDefault="00DF460B">
      <w:pPr>
        <w:spacing w:after="0"/>
      </w:pPr>
      <w:r>
        <w:separator/>
      </w:r>
    </w:p>
  </w:endnote>
  <w:endnote w:type="continuationSeparator" w:id="0">
    <w:p w14:paraId="4AC7E64E" w14:textId="77777777" w:rsidR="00DF460B" w:rsidRDefault="00DF4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6F417" w14:textId="77777777" w:rsidR="00DF460B" w:rsidRDefault="00DF460B">
      <w:pPr>
        <w:spacing w:after="0"/>
      </w:pPr>
      <w:r>
        <w:separator/>
      </w:r>
    </w:p>
  </w:footnote>
  <w:footnote w:type="continuationSeparator" w:id="0">
    <w:p w14:paraId="7A075461" w14:textId="77777777" w:rsidR="00DF460B" w:rsidRDefault="00DF46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Checkmark outline" style="width:20.05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" o:bullet="t">
        <v:imagedata r:id="rId1" o:title="" croptop="-14183f" cropbottom="-18096f"/>
      </v:shape>
    </w:pict>
  </w:numPicBullet>
  <w:numPicBullet w:numPicBulletId="1">
    <w:pict>
      <v:shape id="_x0000_i1035" type="#_x0000_t75" alt="Checkmark outline" style="width:1in;height:1in;visibility:visible;mso-wrap-style:square" o:bullet="t">
        <v:imagedata r:id="rId2" o:title="Checkmark outline"/>
      </v:shape>
    </w:pict>
  </w:numPicBullet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098F"/>
    <w:rsid w:val="00076448"/>
    <w:rsid w:val="00091FE6"/>
    <w:rsid w:val="00095095"/>
    <w:rsid w:val="000A33B0"/>
    <w:rsid w:val="000B3953"/>
    <w:rsid w:val="000B47BF"/>
    <w:rsid w:val="000B48BD"/>
    <w:rsid w:val="000B4F8E"/>
    <w:rsid w:val="000D4100"/>
    <w:rsid w:val="001060D3"/>
    <w:rsid w:val="00107B14"/>
    <w:rsid w:val="00114026"/>
    <w:rsid w:val="001141DB"/>
    <w:rsid w:val="00121605"/>
    <w:rsid w:val="00124956"/>
    <w:rsid w:val="00133F6D"/>
    <w:rsid w:val="00135F13"/>
    <w:rsid w:val="0015495B"/>
    <w:rsid w:val="001558FD"/>
    <w:rsid w:val="00175123"/>
    <w:rsid w:val="001A1180"/>
    <w:rsid w:val="001A148C"/>
    <w:rsid w:val="001A5FA1"/>
    <w:rsid w:val="001B11B7"/>
    <w:rsid w:val="001B25D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1C0A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A6AA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17A50"/>
    <w:rsid w:val="003308D2"/>
    <w:rsid w:val="00342670"/>
    <w:rsid w:val="00356276"/>
    <w:rsid w:val="00356B4A"/>
    <w:rsid w:val="003659E9"/>
    <w:rsid w:val="003661BB"/>
    <w:rsid w:val="0036643E"/>
    <w:rsid w:val="00367CE8"/>
    <w:rsid w:val="00382E73"/>
    <w:rsid w:val="003858A9"/>
    <w:rsid w:val="00395F66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93FD1"/>
    <w:rsid w:val="004953CE"/>
    <w:rsid w:val="004A4D73"/>
    <w:rsid w:val="004A4FF0"/>
    <w:rsid w:val="004B3A36"/>
    <w:rsid w:val="004D22B7"/>
    <w:rsid w:val="004D52B4"/>
    <w:rsid w:val="004E5BA7"/>
    <w:rsid w:val="004F10BF"/>
    <w:rsid w:val="0050747C"/>
    <w:rsid w:val="00532EAE"/>
    <w:rsid w:val="0053522C"/>
    <w:rsid w:val="00540212"/>
    <w:rsid w:val="00541180"/>
    <w:rsid w:val="00544E8A"/>
    <w:rsid w:val="0056151C"/>
    <w:rsid w:val="00571634"/>
    <w:rsid w:val="00574D5C"/>
    <w:rsid w:val="0059338B"/>
    <w:rsid w:val="005954ED"/>
    <w:rsid w:val="0059569D"/>
    <w:rsid w:val="005A38F7"/>
    <w:rsid w:val="005B0E1E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3BF3"/>
    <w:rsid w:val="006763F8"/>
    <w:rsid w:val="0068088A"/>
    <w:rsid w:val="006B1377"/>
    <w:rsid w:val="006B4695"/>
    <w:rsid w:val="006B5436"/>
    <w:rsid w:val="006B79B2"/>
    <w:rsid w:val="006C3259"/>
    <w:rsid w:val="006C4E48"/>
    <w:rsid w:val="006D1E25"/>
    <w:rsid w:val="006D1F82"/>
    <w:rsid w:val="006D2291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B50F2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45DB5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872DA"/>
    <w:rsid w:val="009A121B"/>
    <w:rsid w:val="009A4F92"/>
    <w:rsid w:val="009B119F"/>
    <w:rsid w:val="009C1C80"/>
    <w:rsid w:val="009C6F30"/>
    <w:rsid w:val="009D19C7"/>
    <w:rsid w:val="009D1CA1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52FEC"/>
    <w:rsid w:val="00A601C0"/>
    <w:rsid w:val="00A61501"/>
    <w:rsid w:val="00A61537"/>
    <w:rsid w:val="00A66C39"/>
    <w:rsid w:val="00A67D06"/>
    <w:rsid w:val="00A709B4"/>
    <w:rsid w:val="00A716B1"/>
    <w:rsid w:val="00A7421E"/>
    <w:rsid w:val="00A75933"/>
    <w:rsid w:val="00A8644E"/>
    <w:rsid w:val="00A92CB6"/>
    <w:rsid w:val="00AA67CC"/>
    <w:rsid w:val="00AB0961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B73D0"/>
    <w:rsid w:val="00BD2240"/>
    <w:rsid w:val="00BE3E6A"/>
    <w:rsid w:val="00BE4AC6"/>
    <w:rsid w:val="00BE4BD8"/>
    <w:rsid w:val="00BF243F"/>
    <w:rsid w:val="00C07591"/>
    <w:rsid w:val="00C21772"/>
    <w:rsid w:val="00C25FBF"/>
    <w:rsid w:val="00C2769B"/>
    <w:rsid w:val="00C35813"/>
    <w:rsid w:val="00C47AA4"/>
    <w:rsid w:val="00C60E0D"/>
    <w:rsid w:val="00C63DC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06AF"/>
    <w:rsid w:val="00DB2ACB"/>
    <w:rsid w:val="00DC2BC7"/>
    <w:rsid w:val="00DD19BC"/>
    <w:rsid w:val="00DE035F"/>
    <w:rsid w:val="00DF460B"/>
    <w:rsid w:val="00E018A0"/>
    <w:rsid w:val="00E128F6"/>
    <w:rsid w:val="00E24117"/>
    <w:rsid w:val="00E3098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D7E98"/>
    <w:rsid w:val="00EE1B51"/>
    <w:rsid w:val="00EE25E4"/>
    <w:rsid w:val="00EE5ABC"/>
    <w:rsid w:val="00EF14A7"/>
    <w:rsid w:val="00EF1FD7"/>
    <w:rsid w:val="00EF6644"/>
    <w:rsid w:val="00F20EA3"/>
    <w:rsid w:val="00F2140C"/>
    <w:rsid w:val="00F318DE"/>
    <w:rsid w:val="00F43AE2"/>
    <w:rsid w:val="00F56C14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ttanaeang.github.io/TuftsCS120/portfolio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2547</TotalTime>
  <Pages>6</Pages>
  <Words>722</Words>
  <Characters>3350</Characters>
  <Application>Microsoft Office Word</Application>
  <DocSecurity>0</DocSecurity>
  <Lines>107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Eang, Vattana</cp:lastModifiedBy>
  <cp:revision>159</cp:revision>
  <cp:lastPrinted>2019-03-26T17:28:00Z</cp:lastPrinted>
  <dcterms:created xsi:type="dcterms:W3CDTF">2021-01-22T18:19:00Z</dcterms:created>
  <dcterms:modified xsi:type="dcterms:W3CDTF">2025-09-30T01:23:00Z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